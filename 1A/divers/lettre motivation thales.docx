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3023"/>
        <w:gridCol w:w="379"/>
        <w:gridCol w:w="6534"/>
      </w:tblGrid>
      <w:tr w:rsidR="00E36000" w:rsidRPr="00E04DEA" w14:paraId="32A76AA1" w14:textId="77777777" w:rsidTr="00DB1C81">
        <w:tc>
          <w:tcPr>
            <w:tcW w:w="3023" w:type="dxa"/>
          </w:tcPr>
          <w:sdt>
            <w:sdtPr>
              <w:alias w:val="Entrez votre nom :"/>
              <w:tag w:val="Entrez votre nom :"/>
              <w:id w:val="-14534842"/>
              <w:placeholder>
                <w:docPart w:val="F0C54D8A372E4A3B90B724FC3DD757D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3570B45" w14:textId="77777777" w:rsidR="00E36000" w:rsidRPr="00E04DEA" w:rsidRDefault="00F64F20" w:rsidP="004075D7">
                <w:pPr>
                  <w:pStyle w:val="Titre1"/>
                </w:pPr>
                <w:r>
                  <w:t>Thomas SADURNI</w:t>
                </w:r>
              </w:p>
            </w:sdtContent>
          </w:sdt>
          <w:p w14:paraId="0D5806D9" w14:textId="77777777" w:rsidR="005F4758" w:rsidRDefault="00E36000" w:rsidP="00242A51">
            <w:pPr>
              <w:pStyle w:val="Graphique"/>
            </w:pPr>
            <w:r w:rsidRPr="00E04DEA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6658F6B7" wp14:editId="7DFDBE04">
                      <wp:extent cx="329184" cy="329184"/>
                      <wp:effectExtent l="0" t="0" r="13970" b="13970"/>
                      <wp:docPr id="6" name="Groupe 43" descr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orme libre 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orme libre 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39DCF4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3GGHyTgUAABWcgAADgAAAAAAAAAAAAAAAAAuAgAAZHJzL2Uy&#10;b0RvYy54bWxQSwECLQAUAAYACAAAACEAaEcb0NgAAAADAQAADwAAAAAAAAAAAAAAAACSFgAAZHJz&#10;L2Rvd25yZXYueG1sUEsFBgAAAAAEAAQA8wAAAJcXAAAAAA==&#10;">
                      <v:shape id="Forme libre 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50B6FD4" w14:textId="77777777" w:rsidR="00242A51" w:rsidRPr="00242A51" w:rsidRDefault="00242A51" w:rsidP="00242A51">
            <w:pPr>
              <w:pStyle w:val="Titre3"/>
            </w:pPr>
          </w:p>
          <w:p w14:paraId="22CDC5F3" w14:textId="77777777" w:rsidR="00E36000" w:rsidRPr="00F64F20" w:rsidRDefault="00F64F20" w:rsidP="0009079F">
            <w:pPr>
              <w:pStyle w:val="Titre3"/>
              <w:rPr>
                <w:sz w:val="18"/>
                <w:szCs w:val="20"/>
              </w:rPr>
            </w:pPr>
            <w:r w:rsidRPr="00F64F20">
              <w:rPr>
                <w:sz w:val="18"/>
                <w:szCs w:val="20"/>
              </w:rPr>
              <w:t>thomassadurni06@gmail.com</w:t>
            </w:r>
          </w:p>
          <w:p w14:paraId="4B2FBC04" w14:textId="77777777" w:rsidR="00E36000" w:rsidRPr="00E04DEA" w:rsidRDefault="00E36000" w:rsidP="009236F6">
            <w:pPr>
              <w:pStyle w:val="Graphique"/>
            </w:pPr>
            <w:r w:rsidRPr="00E04DEA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0A6FA31B" wp14:editId="77D0FBD3">
                      <wp:extent cx="329184" cy="329184"/>
                      <wp:effectExtent l="0" t="0" r="13970" b="13970"/>
                      <wp:docPr id="9" name="Groupe 37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orme libre 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e libre 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6B873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KZye6XIlAADj3gAADgAA&#10;AAAAAAAAAAAAAAAuAgAAZHJzL2Uyb0RvYy54bWxQSwECLQAUAAYACAAAACEAaEcb0NgAAAADAQAA&#10;DwAAAAAAAAAAAAAAAADMJwAAZHJzL2Rvd25yZXYueG1sUEsFBgAAAAAEAAQA8wAAANEoAAAAAA==&#10;">
                      <v:shape id="Forme libre 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14CBCE6" w14:textId="77777777" w:rsidR="00E36000" w:rsidRPr="00E04DEA" w:rsidRDefault="00F64F20" w:rsidP="0009079F">
            <w:pPr>
              <w:pStyle w:val="Titre3"/>
            </w:pPr>
            <w:r>
              <w:t>07 86 10 80 05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3023"/>
            </w:tblGrid>
            <w:tr w:rsidR="00E36000" w:rsidRPr="00E04DEA" w14:paraId="6B78E142" w14:textId="77777777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77F7760E" w14:textId="77777777" w:rsidR="00E36000" w:rsidRPr="00E04DEA" w:rsidRDefault="00F64F20" w:rsidP="0070673F">
                  <w:pPr>
                    <w:pStyle w:val="Titre3"/>
                  </w:pPr>
                  <w:r>
                    <w:t>9 boulevard des minimes, toulouse</w:t>
                  </w:r>
                </w:p>
              </w:tc>
            </w:tr>
          </w:tbl>
          <w:p w14:paraId="17669531" w14:textId="77777777" w:rsidR="00E36000" w:rsidRPr="00E04DEA" w:rsidRDefault="00E36000" w:rsidP="0009079F"/>
        </w:tc>
        <w:tc>
          <w:tcPr>
            <w:tcW w:w="379" w:type="dxa"/>
          </w:tcPr>
          <w:p w14:paraId="55764826" w14:textId="77777777" w:rsidR="00E36000" w:rsidRDefault="00E36000" w:rsidP="00E36000"/>
        </w:tc>
        <w:tc>
          <w:tcPr>
            <w:tcW w:w="6534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eau de disposition côté droit"/>
            </w:tblPr>
            <w:tblGrid>
              <w:gridCol w:w="6534"/>
            </w:tblGrid>
            <w:tr w:rsidR="00E36000" w:rsidRPr="00E04DEA" w14:paraId="2524D87F" w14:textId="77777777" w:rsidTr="008E5816">
              <w:trPr>
                <w:trHeight w:val="11962"/>
              </w:trPr>
              <w:tc>
                <w:tcPr>
                  <w:tcW w:w="6534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14:paraId="35BAC15B" w14:textId="739A8187" w:rsidR="00F64F20" w:rsidRPr="00E04DEA" w:rsidRDefault="00EE14B9" w:rsidP="00A90AE0">
                  <w:pPr>
                    <w:pStyle w:val="Titre2"/>
                  </w:pPr>
                  <w:r>
                    <w:t>Thales alenia space</w:t>
                  </w:r>
                </w:p>
                <w:p w14:paraId="58989AF2" w14:textId="77777777" w:rsidR="00E36000" w:rsidRPr="00E04DEA" w:rsidRDefault="00E36000" w:rsidP="00A90AE0">
                  <w:pPr>
                    <w:pStyle w:val="Titre2"/>
                  </w:pPr>
                </w:p>
                <w:p w14:paraId="717D1C6A" w14:textId="61F30AE6" w:rsidR="00E36000" w:rsidRPr="00E04DEA" w:rsidRDefault="00EE14B9" w:rsidP="00A90AE0">
                  <w:pPr>
                    <w:pStyle w:val="Titre2"/>
                  </w:pPr>
                  <w:r>
                    <w:t xml:space="preserve"> 5 allée des gabians, 06150 Cannes</w:t>
                  </w:r>
                </w:p>
                <w:p w14:paraId="67B7FAED" w14:textId="77777777" w:rsidR="00E36000" w:rsidRDefault="00480366" w:rsidP="00A90AE0">
                  <w:pPr>
                    <w:pStyle w:val="Salutations"/>
                    <w:jc w:val="both"/>
                    <w:rPr>
                      <w:lang w:bidi="fr-FR"/>
                    </w:rPr>
                  </w:pPr>
                  <w:r>
                    <w:rPr>
                      <w:lang w:bidi="fr-FR"/>
                    </w:rPr>
                    <w:t>Madame, Monsieur</w:t>
                  </w:r>
                  <w:r w:rsidR="00E36000" w:rsidRPr="00E04DEA">
                    <w:rPr>
                      <w:lang w:bidi="fr-FR"/>
                    </w:rPr>
                    <w:t>,</w:t>
                  </w:r>
                </w:p>
                <w:p w14:paraId="18225002" w14:textId="77777777" w:rsidR="00DB1C81" w:rsidRPr="00DB1C81" w:rsidRDefault="00DB1C81" w:rsidP="00DB1C81">
                  <w:pPr>
                    <w:rPr>
                      <w:lang w:bidi="fr-FR"/>
                    </w:rPr>
                  </w:pPr>
                </w:p>
                <w:p w14:paraId="77642481" w14:textId="4664B1E5" w:rsidR="00242A51" w:rsidRDefault="00312F27" w:rsidP="00A90AE0">
                  <w:pPr>
                    <w:jc w:val="both"/>
                    <w:rPr>
                      <w:lang w:bidi="fr-FR"/>
                    </w:rPr>
                  </w:pPr>
                  <w:r>
                    <w:rPr>
                      <w:lang w:bidi="fr-FR"/>
                    </w:rPr>
                    <w:t xml:space="preserve">       </w:t>
                  </w:r>
                  <w:r w:rsidR="00242A51">
                    <w:rPr>
                      <w:lang w:bidi="fr-FR"/>
                    </w:rPr>
                    <w:t>Actuellement en première année en Sciences du Numérique</w:t>
                  </w:r>
                  <w:r w:rsidR="00F42E00">
                    <w:rPr>
                      <w:lang w:bidi="fr-FR"/>
                    </w:rPr>
                    <w:t xml:space="preserve"> à l’ENSEEIHT</w:t>
                  </w:r>
                  <w:r w:rsidR="001B3450">
                    <w:rPr>
                      <w:lang w:bidi="fr-FR"/>
                    </w:rPr>
                    <w:t xml:space="preserve"> Toulouse</w:t>
                  </w:r>
                  <w:r w:rsidR="00B63007">
                    <w:rPr>
                      <w:lang w:bidi="fr-FR"/>
                    </w:rPr>
                    <w:t xml:space="preserve">, je suis à la recherche d’un </w:t>
                  </w:r>
                  <w:r w:rsidR="002561EC">
                    <w:rPr>
                      <w:lang w:bidi="fr-FR"/>
                    </w:rPr>
                    <w:t xml:space="preserve">stage ouvrier </w:t>
                  </w:r>
                  <w:r w:rsidR="00BE4027">
                    <w:rPr>
                      <w:lang w:bidi="fr-FR"/>
                    </w:rPr>
                    <w:t xml:space="preserve">cet été </w:t>
                  </w:r>
                  <w:r w:rsidR="002561EC">
                    <w:rPr>
                      <w:lang w:bidi="fr-FR"/>
                    </w:rPr>
                    <w:t>dans votre entrepris</w:t>
                  </w:r>
                  <w:r w:rsidR="000B01CB">
                    <w:rPr>
                      <w:lang w:bidi="fr-FR"/>
                    </w:rPr>
                    <w:t>e.</w:t>
                  </w:r>
                  <w:r w:rsidR="00B63007">
                    <w:rPr>
                      <w:lang w:bidi="fr-FR"/>
                    </w:rPr>
                    <w:t xml:space="preserve"> </w:t>
                  </w:r>
                  <w:r w:rsidR="000B01CB">
                    <w:rPr>
                      <w:lang w:bidi="fr-FR"/>
                    </w:rPr>
                    <w:t>J</w:t>
                  </w:r>
                  <w:r w:rsidR="00B63007">
                    <w:rPr>
                      <w:lang w:bidi="fr-FR"/>
                    </w:rPr>
                    <w:t>e pourrai</w:t>
                  </w:r>
                  <w:r w:rsidR="000B01CB">
                    <w:rPr>
                      <w:lang w:bidi="fr-FR"/>
                    </w:rPr>
                    <w:t>, en effet, y</w:t>
                  </w:r>
                  <w:r w:rsidR="00B63007">
                    <w:rPr>
                      <w:lang w:bidi="fr-FR"/>
                    </w:rPr>
                    <w:t xml:space="preserve"> développer un savoir-faire qui me sera </w:t>
                  </w:r>
                  <w:r w:rsidR="005C0187">
                    <w:rPr>
                      <w:lang w:bidi="fr-FR"/>
                    </w:rPr>
                    <w:t xml:space="preserve">très </w:t>
                  </w:r>
                  <w:r w:rsidR="00B63007">
                    <w:rPr>
                      <w:lang w:bidi="fr-FR"/>
                    </w:rPr>
                    <w:t xml:space="preserve">utile pour réaliser mon projet </w:t>
                  </w:r>
                  <w:r w:rsidR="00B73C3E">
                    <w:rPr>
                      <w:lang w:bidi="fr-FR"/>
                    </w:rPr>
                    <w:t>étudiant</w:t>
                  </w:r>
                  <w:r w:rsidR="005C0187">
                    <w:rPr>
                      <w:lang w:bidi="fr-FR"/>
                    </w:rPr>
                    <w:t>, à savoir</w:t>
                  </w:r>
                  <w:r w:rsidR="00B73C3E">
                    <w:rPr>
                      <w:lang w:bidi="fr-FR"/>
                    </w:rPr>
                    <w:t xml:space="preserve"> </w:t>
                  </w:r>
                  <w:r w:rsidR="00AC12A2">
                    <w:rPr>
                      <w:lang w:bidi="fr-FR"/>
                    </w:rPr>
                    <w:t xml:space="preserve">être embauché </w:t>
                  </w:r>
                  <w:r w:rsidR="000276A9">
                    <w:rPr>
                      <w:lang w:bidi="fr-FR"/>
                    </w:rPr>
                    <w:t xml:space="preserve">dans une entreprise </w:t>
                  </w:r>
                  <w:r w:rsidR="00B2667A">
                    <w:rPr>
                      <w:lang w:bidi="fr-FR"/>
                    </w:rPr>
                    <w:t xml:space="preserve">phare </w:t>
                  </w:r>
                  <w:r w:rsidR="000276A9">
                    <w:rPr>
                      <w:lang w:bidi="fr-FR"/>
                    </w:rPr>
                    <w:t>et pourquoi pas au sein du groupe</w:t>
                  </w:r>
                  <w:r w:rsidR="00AC12A2">
                    <w:rPr>
                      <w:lang w:bidi="fr-FR"/>
                    </w:rPr>
                    <w:t xml:space="preserve"> Thales</w:t>
                  </w:r>
                  <w:r w:rsidR="00022A5A">
                    <w:rPr>
                      <w:lang w:bidi="fr-FR"/>
                    </w:rPr>
                    <w:t>,</w:t>
                  </w:r>
                  <w:bookmarkStart w:id="0" w:name="_GoBack"/>
                  <w:bookmarkEnd w:id="0"/>
                  <w:r w:rsidR="00AC12A2">
                    <w:rPr>
                      <w:lang w:bidi="fr-FR"/>
                    </w:rPr>
                    <w:t xml:space="preserve"> une fois mon diplôme d’ingénieur obtenu</w:t>
                  </w:r>
                  <w:r w:rsidR="00B73C3E">
                    <w:rPr>
                      <w:lang w:bidi="fr-FR"/>
                    </w:rPr>
                    <w:t>.</w:t>
                  </w:r>
                </w:p>
                <w:p w14:paraId="57D96984" w14:textId="045DE666" w:rsidR="00B73C3E" w:rsidRDefault="00312F27" w:rsidP="00A90AE0">
                  <w:pPr>
                    <w:jc w:val="both"/>
                    <w:rPr>
                      <w:lang w:bidi="fr-FR"/>
                    </w:rPr>
                  </w:pPr>
                  <w:r>
                    <w:rPr>
                      <w:lang w:bidi="fr-FR"/>
                    </w:rPr>
                    <w:t xml:space="preserve">       </w:t>
                  </w:r>
                  <w:r w:rsidR="00125197">
                    <w:rPr>
                      <w:lang w:bidi="fr-FR"/>
                    </w:rPr>
                    <w:t>Thales</w:t>
                  </w:r>
                  <w:r w:rsidR="00B63007">
                    <w:rPr>
                      <w:lang w:bidi="fr-FR"/>
                    </w:rPr>
                    <w:t xml:space="preserve"> </w:t>
                  </w:r>
                  <w:r w:rsidR="004A6735">
                    <w:rPr>
                      <w:lang w:bidi="fr-FR"/>
                    </w:rPr>
                    <w:t xml:space="preserve">Alenia Space </w:t>
                  </w:r>
                  <w:r w:rsidR="00B63007">
                    <w:rPr>
                      <w:lang w:bidi="fr-FR"/>
                    </w:rPr>
                    <w:t xml:space="preserve">est la meilleure </w:t>
                  </w:r>
                  <w:r w:rsidR="00125197">
                    <w:rPr>
                      <w:lang w:bidi="fr-FR"/>
                    </w:rPr>
                    <w:t>e</w:t>
                  </w:r>
                  <w:r w:rsidR="00B63007">
                    <w:rPr>
                      <w:lang w:bidi="fr-FR"/>
                    </w:rPr>
                    <w:t xml:space="preserve">ntreprise du bassin </w:t>
                  </w:r>
                  <w:r w:rsidR="00125197">
                    <w:rPr>
                      <w:lang w:bidi="fr-FR"/>
                    </w:rPr>
                    <w:t>méditerranéen dans le domaine aérospatial</w:t>
                  </w:r>
                  <w:r w:rsidR="006400A4">
                    <w:rPr>
                      <w:lang w:bidi="fr-FR"/>
                    </w:rPr>
                    <w:t>,</w:t>
                  </w:r>
                  <w:r w:rsidR="000245E2">
                    <w:rPr>
                      <w:lang w:bidi="fr-FR"/>
                    </w:rPr>
                    <w:t xml:space="preserve"> </w:t>
                  </w:r>
                  <w:r w:rsidR="004A6735">
                    <w:rPr>
                      <w:lang w:bidi="fr-FR"/>
                    </w:rPr>
                    <w:t xml:space="preserve">et </w:t>
                  </w:r>
                  <w:r w:rsidR="00B6139F">
                    <w:rPr>
                      <w:lang w:bidi="fr-FR"/>
                    </w:rPr>
                    <w:t>Thales Group</w:t>
                  </w:r>
                  <w:r w:rsidR="004A6735">
                    <w:rPr>
                      <w:lang w:bidi="fr-FR"/>
                    </w:rPr>
                    <w:t xml:space="preserve"> est </w:t>
                  </w:r>
                  <w:r w:rsidR="00911AF8">
                    <w:rPr>
                      <w:lang w:bidi="fr-FR"/>
                    </w:rPr>
                    <w:t>aujourd’hui ma</w:t>
                  </w:r>
                  <w:r w:rsidR="000B01CB">
                    <w:rPr>
                      <w:lang w:bidi="fr-FR"/>
                    </w:rPr>
                    <w:t>î</w:t>
                  </w:r>
                  <w:r w:rsidR="00911AF8">
                    <w:rPr>
                      <w:lang w:bidi="fr-FR"/>
                    </w:rPr>
                    <w:t>tre</w:t>
                  </w:r>
                  <w:r w:rsidR="004A6735">
                    <w:rPr>
                      <w:lang w:bidi="fr-FR"/>
                    </w:rPr>
                    <w:t xml:space="preserve"> dans les nouvelles technologies </w:t>
                  </w:r>
                  <w:r w:rsidR="000245E2">
                    <w:rPr>
                      <w:lang w:bidi="fr-FR"/>
                    </w:rPr>
                    <w:t>et</w:t>
                  </w:r>
                  <w:r w:rsidR="006400A4">
                    <w:rPr>
                      <w:lang w:bidi="fr-FR"/>
                    </w:rPr>
                    <w:t xml:space="preserve"> </w:t>
                  </w:r>
                  <w:r w:rsidR="000245E2">
                    <w:rPr>
                      <w:lang w:bidi="fr-FR"/>
                    </w:rPr>
                    <w:t xml:space="preserve">j’espère pouvoir contribuer à son </w:t>
                  </w:r>
                  <w:r w:rsidR="00911AF8">
                    <w:rPr>
                      <w:lang w:bidi="fr-FR"/>
                    </w:rPr>
                    <w:t>développement</w:t>
                  </w:r>
                  <w:r w:rsidR="000245E2">
                    <w:rPr>
                      <w:lang w:bidi="fr-FR"/>
                    </w:rPr>
                    <w:t xml:space="preserve"> afin qu’elle </w:t>
                  </w:r>
                  <w:r w:rsidR="004A6735">
                    <w:rPr>
                      <w:lang w:bidi="fr-FR"/>
                    </w:rPr>
                    <w:t>reste</w:t>
                  </w:r>
                  <w:r w:rsidR="00B73C3E">
                    <w:rPr>
                      <w:lang w:bidi="fr-FR"/>
                    </w:rPr>
                    <w:t xml:space="preserve"> u</w:t>
                  </w:r>
                  <w:r w:rsidR="00125197">
                    <w:rPr>
                      <w:lang w:bidi="fr-FR"/>
                    </w:rPr>
                    <w:t xml:space="preserve">ne entreprise </w:t>
                  </w:r>
                  <w:r w:rsidR="00911AF8">
                    <w:rPr>
                      <w:lang w:bidi="fr-FR"/>
                    </w:rPr>
                    <w:t>leader dans ces domaines</w:t>
                  </w:r>
                  <w:r w:rsidR="00B73C3E">
                    <w:rPr>
                      <w:lang w:bidi="fr-FR"/>
                    </w:rPr>
                    <w:t xml:space="preserve">. Les différents </w:t>
                  </w:r>
                  <w:r w:rsidR="00911AF8">
                    <w:rPr>
                      <w:lang w:bidi="fr-FR"/>
                    </w:rPr>
                    <w:t xml:space="preserve">secteurs d’activités </w:t>
                  </w:r>
                  <w:r w:rsidR="004A6735">
                    <w:rPr>
                      <w:lang w:bidi="fr-FR"/>
                    </w:rPr>
                    <w:t>où vous agissez</w:t>
                  </w:r>
                  <w:r w:rsidR="00B73C3E">
                    <w:rPr>
                      <w:lang w:bidi="fr-FR"/>
                    </w:rPr>
                    <w:t xml:space="preserve">, ainsi que la </w:t>
                  </w:r>
                  <w:r w:rsidR="004A6735">
                    <w:rPr>
                      <w:lang w:bidi="fr-FR"/>
                    </w:rPr>
                    <w:t xml:space="preserve">renommée du groupe au niveau international </w:t>
                  </w:r>
                  <w:r w:rsidR="00B73C3E">
                    <w:rPr>
                      <w:lang w:bidi="fr-FR"/>
                    </w:rPr>
                    <w:t xml:space="preserve">sont </w:t>
                  </w:r>
                  <w:r w:rsidR="00050E76">
                    <w:rPr>
                      <w:lang w:bidi="fr-FR"/>
                    </w:rPr>
                    <w:t>quelques-unes des raisons</w:t>
                  </w:r>
                  <w:r w:rsidR="00B73C3E">
                    <w:rPr>
                      <w:lang w:bidi="fr-FR"/>
                    </w:rPr>
                    <w:t xml:space="preserve"> pour lesquelles je postule </w:t>
                  </w:r>
                  <w:r w:rsidR="004A6735">
                    <w:rPr>
                      <w:lang w:bidi="fr-FR"/>
                    </w:rPr>
                    <w:t>à un stage ouvrier chez vous</w:t>
                  </w:r>
                  <w:r w:rsidR="00B73C3E">
                    <w:rPr>
                      <w:lang w:bidi="fr-FR"/>
                    </w:rPr>
                    <w:t xml:space="preserve">.  </w:t>
                  </w:r>
                </w:p>
                <w:p w14:paraId="2071F370" w14:textId="66F887F8" w:rsidR="00242A51" w:rsidRDefault="00050E76" w:rsidP="00A90AE0">
                  <w:pPr>
                    <w:jc w:val="both"/>
                  </w:pPr>
                  <w:r>
                    <w:t>L</w:t>
                  </w:r>
                  <w:r w:rsidR="00480366">
                    <w:t xml:space="preserve">e passage dans votre </w:t>
                  </w:r>
                  <w:r w:rsidR="004A6735">
                    <w:t xml:space="preserve">entreprise </w:t>
                  </w:r>
                  <w:r w:rsidR="000A7D2B">
                    <w:t>enrichira</w:t>
                  </w:r>
                  <w:r w:rsidR="00480366">
                    <w:t xml:space="preserve"> ma capacité de travail en </w:t>
                  </w:r>
                  <w:r w:rsidR="008A3C23">
                    <w:t>me permettant d</w:t>
                  </w:r>
                  <w:r w:rsidR="00F02590">
                    <w:t>’observer</w:t>
                  </w:r>
                  <w:r w:rsidR="00480366">
                    <w:t xml:space="preserve"> </w:t>
                  </w:r>
                  <w:r w:rsidR="00F02590">
                    <w:t>l</w:t>
                  </w:r>
                  <w:r w:rsidR="00480366">
                    <w:t>es</w:t>
                  </w:r>
                  <w:r w:rsidR="00F02590">
                    <w:t xml:space="preserve"> postes à hautes</w:t>
                  </w:r>
                  <w:r w:rsidR="00480366">
                    <w:t xml:space="preserve"> responsabilité</w:t>
                  </w:r>
                  <w:r w:rsidR="008A3C23">
                    <w:t>s</w:t>
                  </w:r>
                  <w:r>
                    <w:t xml:space="preserve">, </w:t>
                  </w:r>
                  <w:r w:rsidR="006833B4">
                    <w:t>développera</w:t>
                  </w:r>
                  <w:r>
                    <w:t xml:space="preserve"> mon professionnalisme et </w:t>
                  </w:r>
                  <w:r w:rsidR="006833B4">
                    <w:t>améliorera</w:t>
                  </w:r>
                  <w:r>
                    <w:t xml:space="preserve"> m</w:t>
                  </w:r>
                  <w:r w:rsidR="00F02590">
                    <w:t>a vision sur le monde de l’ingénierie spatiale</w:t>
                  </w:r>
                  <w:r w:rsidR="00480366">
                    <w:t xml:space="preserve">. </w:t>
                  </w:r>
                  <w:r w:rsidR="00242A51">
                    <w:t xml:space="preserve">Faire </w:t>
                  </w:r>
                  <w:r w:rsidR="00480366">
                    <w:t>partie</w:t>
                  </w:r>
                  <w:r w:rsidR="00242A51">
                    <w:t xml:space="preserve"> de</w:t>
                  </w:r>
                  <w:r w:rsidR="004A6735">
                    <w:t xml:space="preserve"> Thales</w:t>
                  </w:r>
                  <w:r w:rsidR="00242A51">
                    <w:t xml:space="preserve"> me permettra donc de</w:t>
                  </w:r>
                  <w:r w:rsidR="000A7D2B">
                    <w:t xml:space="preserve"> commencer à forger les « </w:t>
                  </w:r>
                  <w:r w:rsidR="004A6735">
                    <w:t>hard</w:t>
                  </w:r>
                  <w:r w:rsidR="000A7D2B">
                    <w:t xml:space="preserve"> skills »</w:t>
                  </w:r>
                  <w:r w:rsidR="00242A51">
                    <w:t xml:space="preserve"> </w:t>
                  </w:r>
                  <w:r w:rsidR="007624D4">
                    <w:t>nécessaires à</w:t>
                  </w:r>
                  <w:r w:rsidR="00242A51">
                    <w:t xml:space="preserve"> </w:t>
                  </w:r>
                  <w:r w:rsidR="007624D4">
                    <w:t xml:space="preserve">un </w:t>
                  </w:r>
                  <w:r w:rsidR="004A6735">
                    <w:t>ingénieur</w:t>
                  </w:r>
                  <w:r w:rsidR="00480366">
                    <w:t xml:space="preserve">, </w:t>
                  </w:r>
                  <w:r w:rsidR="004A6735">
                    <w:t>et</w:t>
                  </w:r>
                  <w:r w:rsidR="00480366">
                    <w:t xml:space="preserve"> </w:t>
                  </w:r>
                  <w:r w:rsidR="001902CD">
                    <w:t>de m’insérer professionnellement dans de meilleures conditions</w:t>
                  </w:r>
                  <w:r w:rsidR="00480366">
                    <w:t xml:space="preserve">. </w:t>
                  </w:r>
                </w:p>
                <w:p w14:paraId="2FEECFC8" w14:textId="4D3A6C8A" w:rsidR="00F02590" w:rsidRDefault="00F02590" w:rsidP="00A90AE0">
                  <w:pPr>
                    <w:jc w:val="both"/>
                  </w:pPr>
                  <w:r>
                    <w:t xml:space="preserve">       </w:t>
                  </w:r>
                  <w:r w:rsidR="00110406">
                    <w:t>L</w:t>
                  </w:r>
                  <w:r>
                    <w:t>a visite de l’entreprise</w:t>
                  </w:r>
                  <w:r w:rsidR="00110406">
                    <w:t xml:space="preserve"> que j’ai effectué</w:t>
                  </w:r>
                  <w:r w:rsidR="00777C22">
                    <w:t>e</w:t>
                  </w:r>
                  <w:r w:rsidR="00110406">
                    <w:t xml:space="preserve"> en Terminale S</w:t>
                  </w:r>
                  <w:r>
                    <w:t xml:space="preserve"> m’a fait comprendre que rien n’était laiss</w:t>
                  </w:r>
                  <w:r w:rsidR="00777C22">
                    <w:t>é</w:t>
                  </w:r>
                  <w:r>
                    <w:t xml:space="preserve"> au hasard</w:t>
                  </w:r>
                  <w:r w:rsidR="0016651C">
                    <w:t xml:space="preserve"> dans vos locaux et que</w:t>
                  </w:r>
                  <w:r w:rsidR="004B5F01">
                    <w:t xml:space="preserve"> la rigueur et la passion étaient primordia</w:t>
                  </w:r>
                  <w:r w:rsidR="000B01CB">
                    <w:t>les</w:t>
                  </w:r>
                  <w:r w:rsidR="004B5F01">
                    <w:t xml:space="preserve"> pour exercer une activité professionnelle chez Thales</w:t>
                  </w:r>
                  <w:r w:rsidR="00911AF8">
                    <w:t>. Je</w:t>
                  </w:r>
                  <w:r w:rsidR="004B5F01">
                    <w:t xml:space="preserve"> suis persuadé que faire un stage ouvrier </w:t>
                  </w:r>
                  <w:r w:rsidR="000A4E26">
                    <w:t xml:space="preserve">chez vous </w:t>
                  </w:r>
                  <w:r w:rsidR="004B5F01">
                    <w:t xml:space="preserve">pourrait accroître mon intention de travailler à vos côtés très </w:t>
                  </w:r>
                  <w:r w:rsidR="000A4E26">
                    <w:t>prochainement</w:t>
                  </w:r>
                  <w:r w:rsidR="004B5F01">
                    <w:t>.</w:t>
                  </w:r>
                </w:p>
                <w:p w14:paraId="4E94DC0A" w14:textId="337336F6" w:rsidR="00242A51" w:rsidRDefault="00242A51" w:rsidP="00A90AE0">
                  <w:pPr>
                    <w:jc w:val="both"/>
                  </w:pPr>
                  <w:r>
                    <w:t xml:space="preserve">Ma capacité d’adaptation </w:t>
                  </w:r>
                  <w:r w:rsidR="005C0187">
                    <w:t>me permettra de répondre</w:t>
                  </w:r>
                  <w:r>
                    <w:t xml:space="preserve"> aux demandes diverses et variées d</w:t>
                  </w:r>
                  <w:r w:rsidR="0016651C">
                    <w:t>e mes supérieurs</w:t>
                  </w:r>
                  <w:r>
                    <w:t xml:space="preserve"> mais surtout </w:t>
                  </w:r>
                  <w:r w:rsidR="008A3C23">
                    <w:t>à</w:t>
                  </w:r>
                  <w:r>
                    <w:t xml:space="preserve"> entretenir des relations conviviale</w:t>
                  </w:r>
                  <w:r w:rsidR="00911AF8">
                    <w:t>s et constructives</w:t>
                  </w:r>
                  <w:r>
                    <w:t xml:space="preserve"> avec mes futurs collègues</w:t>
                  </w:r>
                  <w:r w:rsidR="00A90AE0">
                    <w:t xml:space="preserve"> au sein de la structure</w:t>
                  </w:r>
                  <w:r>
                    <w:t>.</w:t>
                  </w:r>
                  <w:r w:rsidR="00312F27">
                    <w:t xml:space="preserve"> Enfin, mon </w:t>
                  </w:r>
                  <w:r w:rsidR="005C0187">
                    <w:t>sens de l’</w:t>
                  </w:r>
                  <w:r w:rsidR="00312F27">
                    <w:t xml:space="preserve">organisation sera utile au bon fonctionnement du poste </w:t>
                  </w:r>
                  <w:r w:rsidR="008A3C23">
                    <w:t>d</w:t>
                  </w:r>
                  <w:r w:rsidR="00312F27">
                    <w:t>uquel j’assumerai</w:t>
                  </w:r>
                  <w:r w:rsidR="007624D4">
                    <w:t xml:space="preserve"> toutes</w:t>
                  </w:r>
                  <w:r w:rsidR="00312F27">
                    <w:t xml:space="preserve"> les responsabilités.</w:t>
                  </w:r>
                </w:p>
                <w:p w14:paraId="3FCA48FE" w14:textId="77777777" w:rsidR="00E36000" w:rsidRDefault="00E0633C" w:rsidP="00BB39A0">
                  <w:pPr>
                    <w:jc w:val="both"/>
                  </w:pPr>
                  <w:r>
                    <w:t xml:space="preserve">       </w:t>
                  </w:r>
                  <w:r w:rsidR="00312F27">
                    <w:t>Dans l’attente d’une réponse favorable, je vous prie d’agréer, Madame, Monsieur</w:t>
                  </w:r>
                  <w:r>
                    <w:t>, l’expression de mes sentiments les meilleurs.</w:t>
                  </w:r>
                </w:p>
                <w:p w14:paraId="4E5F1E8D" w14:textId="77777777" w:rsidR="007C315F" w:rsidRDefault="008E5816" w:rsidP="00BB39A0">
                  <w:pPr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2759D6A0" wp14:editId="3C8B6D1A">
                        <wp:simplePos x="0" y="0"/>
                        <wp:positionH relativeFrom="column">
                          <wp:posOffset>2021088</wp:posOffset>
                        </wp:positionH>
                        <wp:positionV relativeFrom="paragraph">
                          <wp:posOffset>122959</wp:posOffset>
                        </wp:positionV>
                        <wp:extent cx="2470150" cy="1390650"/>
                        <wp:effectExtent l="0" t="0" r="0" b="0"/>
                        <wp:wrapNone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142362">
                                  <a:off x="0" y="0"/>
                                  <a:ext cx="24701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223DEBD" w14:textId="77777777" w:rsidR="007C315F" w:rsidRPr="00E04DEA" w:rsidRDefault="006E0410" w:rsidP="00BB39A0">
                  <w:pPr>
                    <w:jc w:val="both"/>
                  </w:pPr>
                  <w:r>
                    <w:t>Thomas SADURNI</w:t>
                  </w:r>
                </w:p>
              </w:tc>
            </w:tr>
          </w:tbl>
          <w:p w14:paraId="11923FD4" w14:textId="77777777" w:rsidR="00E36000" w:rsidRPr="00E04DEA" w:rsidRDefault="00E36000" w:rsidP="00A90AE0">
            <w:pPr>
              <w:jc w:val="both"/>
            </w:pPr>
          </w:p>
        </w:tc>
      </w:tr>
    </w:tbl>
    <w:p w14:paraId="5BB26852" w14:textId="77777777" w:rsidR="00DB1C81" w:rsidRPr="00DB1C81" w:rsidRDefault="00DB1C81" w:rsidP="0016651C"/>
    <w:sectPr w:rsidR="00DB1C81" w:rsidRPr="00DB1C81" w:rsidSect="007C315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D1740" w14:textId="77777777" w:rsidR="00F52135" w:rsidRDefault="00F52135" w:rsidP="005E79E1">
      <w:pPr>
        <w:spacing w:after="0" w:line="240" w:lineRule="auto"/>
      </w:pPr>
      <w:r>
        <w:separator/>
      </w:r>
    </w:p>
  </w:endnote>
  <w:endnote w:type="continuationSeparator" w:id="0">
    <w:p w14:paraId="1CA1E4A1" w14:textId="77777777" w:rsidR="00F52135" w:rsidRDefault="00F5213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78907" w14:textId="77777777" w:rsidR="00087030" w:rsidRDefault="00087030" w:rsidP="00087030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2F295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  <w:r w:rsidRPr="00DC79BB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5A05ABE6" wp14:editId="26A0751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e 4" title="Image de pied de page avec rectangles gris dans différent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e libre 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e libre 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e libre 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e libre 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e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e libre 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e libre 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e libre 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e libre 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AC26021" id="Groupe 4" o:spid="_x0000_s1026" alt="Titre : Image de pied de page avec rectangles gris dans différent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wf1BkAAPq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">
                  <o:lock v:ext="edit" aspectratio="t"/>
    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e libre 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5AD7" w14:textId="77777777" w:rsidR="00087030" w:rsidRDefault="00087030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251259" wp14:editId="0F3DB4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e libre 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e libre 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e libre 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e libre 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e libre 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e libre 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e libre 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e libre 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e libre 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2D992D" id="Groupe 4" o:spid="_x0000_s1026" alt="Titre : Image de pied de page avec rectangles gris dans différent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562RkAAPu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">
              <o:lock v:ext="edit" aspectratio="t"/>
              <v:shape id="Forme libre 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85D73" w14:textId="77777777" w:rsidR="00F52135" w:rsidRDefault="00F52135" w:rsidP="005E79E1">
      <w:pPr>
        <w:spacing w:after="0" w:line="240" w:lineRule="auto"/>
      </w:pPr>
      <w:r>
        <w:separator/>
      </w:r>
    </w:p>
  </w:footnote>
  <w:footnote w:type="continuationSeparator" w:id="0">
    <w:p w14:paraId="46D32C42" w14:textId="77777777" w:rsidR="00F52135" w:rsidRDefault="00F5213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F4860" w14:textId="77777777" w:rsidR="00312F27" w:rsidRPr="00880B88" w:rsidRDefault="00312F27" w:rsidP="00312F27">
    <w:pPr>
      <w:pStyle w:val="En-tte"/>
      <w:jc w:val="lef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E7D6" w14:textId="77777777" w:rsidR="00087030" w:rsidRDefault="00087030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B9BC36" wp14:editId="14766C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e libre 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e libre 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e libre 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e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e libre 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e libre 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e libre 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e libre 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e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920A91" id="Groupe 17" o:spid="_x0000_s1026" alt="Titre : Image d’en-tête avec rectangles gris sous différent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jyqV/MUW&#10;AADUrAAADgAAAAAAAAAAAAAAAAAuAgAAZHJzL2Uyb0RvYy54bWxQSwECLQAUAAYACAAAACEATPEK&#10;5dwAAAAFAQAADwAAAAAAAAAAAAAAAAAfGQAAZHJzL2Rvd25yZXYueG1sUEsFBgAAAAAEAAQA8wAA&#10;ACgaAAAAAA==&#10;">
              <o:lock v:ext="edit" aspectratio="t"/>
              <v:shape id="Forme libre 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 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0"/>
    <w:rsid w:val="00022A5A"/>
    <w:rsid w:val="000245E2"/>
    <w:rsid w:val="00026C8E"/>
    <w:rsid w:val="000276A9"/>
    <w:rsid w:val="00050E76"/>
    <w:rsid w:val="00065295"/>
    <w:rsid w:val="00077BD6"/>
    <w:rsid w:val="00087030"/>
    <w:rsid w:val="000A4E26"/>
    <w:rsid w:val="000A7D2B"/>
    <w:rsid w:val="000B01CB"/>
    <w:rsid w:val="000F37D7"/>
    <w:rsid w:val="00110406"/>
    <w:rsid w:val="00125197"/>
    <w:rsid w:val="0016651C"/>
    <w:rsid w:val="001902CD"/>
    <w:rsid w:val="001A183F"/>
    <w:rsid w:val="001B3450"/>
    <w:rsid w:val="00242A51"/>
    <w:rsid w:val="00253B9D"/>
    <w:rsid w:val="002561EC"/>
    <w:rsid w:val="002927E4"/>
    <w:rsid w:val="00293B83"/>
    <w:rsid w:val="002A4640"/>
    <w:rsid w:val="002B444C"/>
    <w:rsid w:val="002F2952"/>
    <w:rsid w:val="00312F27"/>
    <w:rsid w:val="003369B6"/>
    <w:rsid w:val="00364982"/>
    <w:rsid w:val="0038539E"/>
    <w:rsid w:val="004075D7"/>
    <w:rsid w:val="00413E19"/>
    <w:rsid w:val="004242EC"/>
    <w:rsid w:val="004416AD"/>
    <w:rsid w:val="00480366"/>
    <w:rsid w:val="00485F36"/>
    <w:rsid w:val="004A6735"/>
    <w:rsid w:val="004A7848"/>
    <w:rsid w:val="004B5F01"/>
    <w:rsid w:val="004E4B02"/>
    <w:rsid w:val="005817C8"/>
    <w:rsid w:val="005C0187"/>
    <w:rsid w:val="005E5308"/>
    <w:rsid w:val="005E79E1"/>
    <w:rsid w:val="005F4758"/>
    <w:rsid w:val="006400A4"/>
    <w:rsid w:val="00643C26"/>
    <w:rsid w:val="006833B4"/>
    <w:rsid w:val="006A3CE7"/>
    <w:rsid w:val="006E0410"/>
    <w:rsid w:val="0070673F"/>
    <w:rsid w:val="007624D4"/>
    <w:rsid w:val="00777C22"/>
    <w:rsid w:val="007C19CB"/>
    <w:rsid w:val="007C315F"/>
    <w:rsid w:val="007C3892"/>
    <w:rsid w:val="007C77BB"/>
    <w:rsid w:val="00880B88"/>
    <w:rsid w:val="008A188A"/>
    <w:rsid w:val="008A3C23"/>
    <w:rsid w:val="008E5816"/>
    <w:rsid w:val="00911AF8"/>
    <w:rsid w:val="009236F6"/>
    <w:rsid w:val="009416FF"/>
    <w:rsid w:val="0094560B"/>
    <w:rsid w:val="00945A25"/>
    <w:rsid w:val="00A13396"/>
    <w:rsid w:val="00A235F7"/>
    <w:rsid w:val="00A56D1A"/>
    <w:rsid w:val="00A90AE0"/>
    <w:rsid w:val="00AC12A2"/>
    <w:rsid w:val="00AD633E"/>
    <w:rsid w:val="00B2667A"/>
    <w:rsid w:val="00B6139F"/>
    <w:rsid w:val="00B63007"/>
    <w:rsid w:val="00B73C3E"/>
    <w:rsid w:val="00B91628"/>
    <w:rsid w:val="00BB39A0"/>
    <w:rsid w:val="00BC1A46"/>
    <w:rsid w:val="00BC2A58"/>
    <w:rsid w:val="00BC6CA9"/>
    <w:rsid w:val="00BE4027"/>
    <w:rsid w:val="00C04FDC"/>
    <w:rsid w:val="00C8236F"/>
    <w:rsid w:val="00CD2F7A"/>
    <w:rsid w:val="00CF74F5"/>
    <w:rsid w:val="00DB1C81"/>
    <w:rsid w:val="00E04DEA"/>
    <w:rsid w:val="00E0633C"/>
    <w:rsid w:val="00E22177"/>
    <w:rsid w:val="00E36000"/>
    <w:rsid w:val="00E62D09"/>
    <w:rsid w:val="00E83A0F"/>
    <w:rsid w:val="00ED349C"/>
    <w:rsid w:val="00EE14B9"/>
    <w:rsid w:val="00EF2810"/>
    <w:rsid w:val="00F02590"/>
    <w:rsid w:val="00F2556B"/>
    <w:rsid w:val="00F31E8E"/>
    <w:rsid w:val="00F42E00"/>
    <w:rsid w:val="00F52135"/>
    <w:rsid w:val="00F64F20"/>
    <w:rsid w:val="00FA0B44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45BD6"/>
  <w15:chartTrackingRefBased/>
  <w15:docId w15:val="{D80D8C82-0F2E-4415-BE87-B489A840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4DEA"/>
  </w:style>
  <w:style w:type="paragraph" w:styleId="Titre1">
    <w:name w:val="heading 1"/>
    <w:basedOn w:val="Normal"/>
    <w:link w:val="Titre1C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edelespacerserv">
    <w:name w:val="Placeholder Text"/>
    <w:basedOn w:val="Policepardfaut"/>
    <w:uiPriority w:val="99"/>
    <w:semiHidden/>
    <w:rsid w:val="00E62D09"/>
    <w:rPr>
      <w:color w:val="808080"/>
    </w:rPr>
  </w:style>
  <w:style w:type="paragraph" w:styleId="Salutations">
    <w:name w:val="Salutation"/>
    <w:basedOn w:val="Normal"/>
    <w:next w:val="Normal"/>
    <w:link w:val="SalutationsCar"/>
    <w:uiPriority w:val="10"/>
    <w:qFormat/>
    <w:rsid w:val="002A4640"/>
  </w:style>
  <w:style w:type="character" w:customStyle="1" w:styleId="SalutationsCar">
    <w:name w:val="Salutations Car"/>
    <w:basedOn w:val="Policepardfaut"/>
    <w:link w:val="Salutations"/>
    <w:uiPriority w:val="10"/>
    <w:rsid w:val="002A4640"/>
  </w:style>
  <w:style w:type="paragraph" w:styleId="Formuledepolitesse">
    <w:name w:val="Closing"/>
    <w:basedOn w:val="Normal"/>
    <w:next w:val="Signature"/>
    <w:link w:val="FormuledepolitesseCar"/>
    <w:uiPriority w:val="11"/>
    <w:qFormat/>
    <w:rsid w:val="002A4640"/>
    <w:pPr>
      <w:spacing w:before="36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1"/>
    <w:rsid w:val="002A4640"/>
  </w:style>
  <w:style w:type="paragraph" w:styleId="Signature">
    <w:name w:val="Signature"/>
    <w:basedOn w:val="Normal"/>
    <w:next w:val="Normal"/>
    <w:link w:val="SignatureCar"/>
    <w:uiPriority w:val="12"/>
    <w:qFormat/>
    <w:rsid w:val="00BC2A58"/>
    <w:pPr>
      <w:spacing w:line="240" w:lineRule="auto"/>
    </w:pPr>
  </w:style>
  <w:style w:type="character" w:customStyle="1" w:styleId="SignatureCar">
    <w:name w:val="Signature Car"/>
    <w:basedOn w:val="Policepardfaut"/>
    <w:link w:val="Signature"/>
    <w:uiPriority w:val="12"/>
    <w:rsid w:val="00BC2A58"/>
  </w:style>
  <w:style w:type="paragraph" w:styleId="En-tte">
    <w:name w:val="header"/>
    <w:basedOn w:val="Normal"/>
    <w:link w:val="En-tte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-tteCar">
    <w:name w:val="En-tête Car"/>
    <w:basedOn w:val="Policepardfaut"/>
    <w:link w:val="En-tte"/>
    <w:uiPriority w:val="99"/>
    <w:rsid w:val="004416AD"/>
  </w:style>
  <w:style w:type="paragraph" w:styleId="Pieddepage">
    <w:name w:val="footer"/>
    <w:basedOn w:val="Normal"/>
    <w:link w:val="Pieddepage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4416AD"/>
  </w:style>
  <w:style w:type="character" w:customStyle="1" w:styleId="Titre4Car">
    <w:name w:val="Titre 4 Car"/>
    <w:basedOn w:val="Policepardfaut"/>
    <w:link w:val="Titre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ansinterligne">
    <w:name w:val="No Spacing"/>
    <w:uiPriority w:val="98"/>
    <w:qFormat/>
    <w:rsid w:val="004E4B0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A25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45A25"/>
  </w:style>
  <w:style w:type="paragraph" w:styleId="Normalcentr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45A25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45A25"/>
  </w:style>
  <w:style w:type="paragraph" w:styleId="Corpsdetexte2">
    <w:name w:val="Body Text 2"/>
    <w:basedOn w:val="Normal"/>
    <w:link w:val="Corpsdetexte2Car"/>
    <w:uiPriority w:val="99"/>
    <w:semiHidden/>
    <w:unhideWhenUsed/>
    <w:rsid w:val="00945A25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45A25"/>
  </w:style>
  <w:style w:type="paragraph" w:styleId="Corpsdetexte3">
    <w:name w:val="Body Text 3"/>
    <w:basedOn w:val="Normal"/>
    <w:link w:val="Corpsdetexte3Car"/>
    <w:uiPriority w:val="99"/>
    <w:semiHidden/>
    <w:unhideWhenUsed/>
    <w:rsid w:val="00945A25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45A25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45A25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45A25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45A25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45A25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45A25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45A25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45A25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45A25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45A2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5A25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5A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5A25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45A25"/>
  </w:style>
  <w:style w:type="character" w:customStyle="1" w:styleId="DateCar">
    <w:name w:val="Date Car"/>
    <w:basedOn w:val="Policepardfaut"/>
    <w:link w:val="Date"/>
    <w:uiPriority w:val="99"/>
    <w:semiHidden/>
    <w:rsid w:val="00945A2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45A25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45A25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45A25"/>
  </w:style>
  <w:style w:type="character" w:styleId="Accentuation">
    <w:name w:val="Emphasis"/>
    <w:basedOn w:val="Policepardfaut"/>
    <w:uiPriority w:val="20"/>
    <w:semiHidden/>
    <w:unhideWhenUsed/>
    <w:qFormat/>
    <w:rsid w:val="00945A2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45A2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45A25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45A2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5A25"/>
    <w:rPr>
      <w:szCs w:val="20"/>
    </w:rPr>
  </w:style>
  <w:style w:type="table" w:styleId="TableauGrille1Clair">
    <w:name w:val="Grid Table 1 Light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945A25"/>
  </w:style>
  <w:style w:type="paragraph" w:styleId="AdresseHTML">
    <w:name w:val="HTML Address"/>
    <w:basedOn w:val="Normal"/>
    <w:link w:val="AdresseHTMLC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45A25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945A2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45A2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5A25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45A2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45A25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45A25"/>
  </w:style>
  <w:style w:type="paragraph" w:styleId="Liste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45A25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45A25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45A25"/>
  </w:style>
  <w:style w:type="character" w:styleId="Numrodepage">
    <w:name w:val="page number"/>
    <w:basedOn w:val="Policepardfaut"/>
    <w:uiPriority w:val="99"/>
    <w:semiHidden/>
    <w:unhideWhenUsed/>
    <w:rsid w:val="00945A25"/>
  </w:style>
  <w:style w:type="table" w:styleId="Tableausimple1">
    <w:name w:val="Plain Table 1"/>
    <w:basedOn w:val="Tableau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45A25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45A25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semiHidden/>
    <w:unhideWhenUsed/>
    <w:qFormat/>
    <w:rsid w:val="00945A2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Local\Packages\Microsoft.Office.Desktop_8wekyb3d8bbwe\LocalCache\Roaming\Microsoft\Templates\Lettre%20de%20motivation%20cr&#233;ative,%20con&#231;ue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54D8A372E4A3B90B724FC3DD757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62534-35AB-435D-BA03-35795B5CAF61}"/>
      </w:docPartPr>
      <w:docPartBody>
        <w:p w:rsidR="00C61AE2" w:rsidRDefault="00DC5A38">
          <w:pPr>
            <w:pStyle w:val="F0C54D8A372E4A3B90B724FC3DD757D6"/>
          </w:pPr>
          <w:r>
            <w:rPr>
              <w:lang w:bidi="fr-FR"/>
            </w:rPr>
            <w:t>Votre 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8"/>
    <w:rsid w:val="0021493E"/>
    <w:rsid w:val="002673E1"/>
    <w:rsid w:val="00C61AE2"/>
    <w:rsid w:val="00CC0D90"/>
    <w:rsid w:val="00D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C54D8A372E4A3B90B724FC3DD757D6">
    <w:name w:val="F0C54D8A372E4A3B90B724FC3DD757D6"/>
  </w:style>
  <w:style w:type="paragraph" w:customStyle="1" w:styleId="635599256F7942458AF3564756542664">
    <w:name w:val="635599256F7942458AF3564756542664"/>
  </w:style>
  <w:style w:type="paragraph" w:customStyle="1" w:styleId="5C3BA87992384B90AF336C4081BD0FDB">
    <w:name w:val="5C3BA87992384B90AF336C4081BD0FDB"/>
  </w:style>
  <w:style w:type="paragraph" w:customStyle="1" w:styleId="5C60EC08567842599CE5E0C6AF04F214">
    <w:name w:val="5C60EC08567842599CE5E0C6AF04F214"/>
  </w:style>
  <w:style w:type="paragraph" w:customStyle="1" w:styleId="1163F49C99C442C2B7F8FB9A439FC2E9">
    <w:name w:val="1163F49C99C442C2B7F8FB9A439FC2E9"/>
  </w:style>
  <w:style w:type="paragraph" w:customStyle="1" w:styleId="53D5178B76AC48B491413EA2ADB8344B">
    <w:name w:val="53D5178B76AC48B491413EA2ADB8344B"/>
  </w:style>
  <w:style w:type="paragraph" w:customStyle="1" w:styleId="30EE7F33FBC74947B86E21F5163328B9">
    <w:name w:val="30EE7F33FBC74947B86E21F5163328B9"/>
  </w:style>
  <w:style w:type="paragraph" w:customStyle="1" w:styleId="26B678FB74F44FE89F5BE7453913E382">
    <w:name w:val="26B678FB74F44FE89F5BE7453913E382"/>
  </w:style>
  <w:style w:type="paragraph" w:customStyle="1" w:styleId="E12CECE8FD8F468F96EC5AB866D97B99">
    <w:name w:val="E12CECE8FD8F468F96EC5AB866D97B99"/>
  </w:style>
  <w:style w:type="paragraph" w:customStyle="1" w:styleId="BD00A14F216846D98F023DCC33A9D8B2">
    <w:name w:val="BD00A14F216846D98F023DCC33A9D8B2"/>
  </w:style>
  <w:style w:type="paragraph" w:customStyle="1" w:styleId="BC32F73B6FDB42E79C7BB1BEAA7C187F">
    <w:name w:val="BC32F73B6FDB42E79C7BB1BEAA7C1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créative, conçue par MOO</Template>
  <TotalTime>122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</dc:creator>
  <cp:keywords>Thomas SADURNI</cp:keywords>
  <dc:description/>
  <cp:lastModifiedBy>Thomas SADURNI</cp:lastModifiedBy>
  <cp:revision>28</cp:revision>
  <dcterms:created xsi:type="dcterms:W3CDTF">2019-10-30T12:33:00Z</dcterms:created>
  <dcterms:modified xsi:type="dcterms:W3CDTF">2019-10-31T09:31:00Z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