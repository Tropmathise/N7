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92C" w:rsidRPr="00A20344" w:rsidRDefault="0002549E">
      <w:pPr>
        <w:pStyle w:val="Titre1"/>
      </w:pPr>
      <w:sdt>
        <w:sdtPr>
          <w:alias w:val="Agenda:"/>
          <w:tag w:val="Agenda:"/>
          <w:id w:val="-278417491"/>
          <w:placeholder>
            <w:docPart w:val="EA5F68D6BC614699AC627127DC046D2D"/>
          </w:placeholder>
          <w:temporary/>
          <w:showingPlcHdr/>
          <w15:appearance w15:val="hidden"/>
        </w:sdtPr>
        <w:sdtEndPr/>
        <w:sdtContent>
          <w:r w:rsidR="00C23407" w:rsidRPr="00A20344">
            <w:t>agenda</w:t>
          </w:r>
        </w:sdtContent>
      </w:sdt>
    </w:p>
    <w:tbl>
      <w:tblPr>
        <w:tblStyle w:val="Grilledutableau"/>
        <w:tblW w:w="5000" w:type="pct"/>
        <w:tblLayout w:type="fixed"/>
        <w:tblCellMar>
          <w:bottom w:w="518" w:type="dxa"/>
        </w:tblCellMar>
        <w:tblLook w:val="0620" w:firstRow="1" w:lastRow="0" w:firstColumn="0" w:lastColumn="0" w:noHBand="1" w:noVBand="1"/>
        <w:tblDescription w:val="First table has meeting title, date and time, second table has meeting details and third table has meeting activity description"/>
      </w:tblPr>
      <w:tblGrid>
        <w:gridCol w:w="6875"/>
        <w:gridCol w:w="3637"/>
      </w:tblGrid>
      <w:tr w:rsidR="000A092C" w:rsidRPr="00A20344" w:rsidTr="009175A7">
        <w:tc>
          <w:tcPr>
            <w:tcW w:w="7064" w:type="dxa"/>
          </w:tcPr>
          <w:p w:rsidR="00DC694E" w:rsidRDefault="00E248C6">
            <w:pPr>
              <w:pStyle w:val="Titre2"/>
              <w:outlineLvl w:val="1"/>
            </w:pPr>
            <w:r>
              <w:t xml:space="preserve">ENSEEIHT </w:t>
            </w:r>
            <w:r w:rsidR="00DC694E">
              <w:t xml:space="preserve">MEETING: Should we allow alcoholic </w:t>
            </w:r>
          </w:p>
          <w:p w:rsidR="000A092C" w:rsidRPr="00A20344" w:rsidRDefault="00DC694E">
            <w:pPr>
              <w:pStyle w:val="Titre2"/>
              <w:outlineLvl w:val="1"/>
            </w:pPr>
            <w:r>
              <w:t>drinks in parties organized at ENSEEIHT?</w:t>
            </w:r>
            <w:r w:rsidR="00E248C6">
              <w:t xml:space="preserve"> </w:t>
            </w:r>
          </w:p>
        </w:tc>
        <w:tc>
          <w:tcPr>
            <w:tcW w:w="3736" w:type="dxa"/>
          </w:tcPr>
          <w:p w:rsidR="00A20344" w:rsidRPr="00A20344" w:rsidRDefault="00E248C6" w:rsidP="001F1E06">
            <w:pPr>
              <w:pStyle w:val="Date"/>
            </w:pPr>
            <w:r>
              <w:t>15</w:t>
            </w:r>
            <w:r w:rsidRPr="00E248C6">
              <w:rPr>
                <w:vertAlign w:val="superscript"/>
              </w:rPr>
              <w:t>th</w:t>
            </w:r>
            <w:r>
              <w:t xml:space="preserve"> of November, 2019</w:t>
            </w:r>
            <w:r w:rsidR="00CB0E59">
              <w:t>. ENSEEIHT C215</w:t>
            </w:r>
          </w:p>
          <w:p w:rsidR="000A092C" w:rsidRPr="00A20344" w:rsidRDefault="00E248C6" w:rsidP="009A1291">
            <w:pPr>
              <w:pStyle w:val="Titre3"/>
              <w:outlineLvl w:val="2"/>
            </w:pPr>
            <w:r>
              <w:t>2.00</w:t>
            </w:r>
            <w:r w:rsidR="00A20344" w:rsidRPr="00A20344">
              <w:t xml:space="preserve"> </w:t>
            </w:r>
            <w:r w:rsidR="001F1E06">
              <w:t>–</w:t>
            </w:r>
            <w:r w:rsidR="00A20344" w:rsidRPr="00A20344">
              <w:t xml:space="preserve"> </w:t>
            </w:r>
            <w:r>
              <w:t>2.30 p.m.</w:t>
            </w:r>
          </w:p>
        </w:tc>
      </w:tr>
    </w:tbl>
    <w:tbl>
      <w:tblPr>
        <w:tblStyle w:val="Grilledetableauclair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  <w:tblDescription w:val="First table has meeting title, date and time, second table has meeting details and third table has meeting activity description"/>
      </w:tblPr>
      <w:tblGrid>
        <w:gridCol w:w="2716"/>
        <w:gridCol w:w="7796"/>
      </w:tblGrid>
      <w:tr w:rsidR="000A092C" w:rsidRPr="00A20344" w:rsidTr="001F1E06">
        <w:tc>
          <w:tcPr>
            <w:tcW w:w="2790" w:type="dxa"/>
            <w:tcMar>
              <w:top w:w="0" w:type="dxa"/>
            </w:tcMar>
          </w:tcPr>
          <w:p w:rsidR="000A092C" w:rsidRPr="00A20344" w:rsidRDefault="0002549E" w:rsidP="00A20344">
            <w:pPr>
              <w:pStyle w:val="Titre3"/>
              <w:outlineLvl w:val="2"/>
            </w:pPr>
            <w:sdt>
              <w:sdtPr>
                <w:alias w:val="Meeting called by:"/>
                <w:tag w:val="Meeting called by:"/>
                <w:id w:val="-1511293198"/>
                <w:placeholder>
                  <w:docPart w:val="3277F3D0433744FCA7EFC92778DA42B0"/>
                </w:placeholder>
                <w:temporary/>
                <w:showingPlcHdr/>
                <w15:appearance w15:val="hidden"/>
              </w:sdtPr>
              <w:sdtEndPr/>
              <w:sdtContent>
                <w:r w:rsidR="00367AA6" w:rsidRPr="00A20344">
                  <w:t>Meeting called by</w:t>
                </w:r>
              </w:sdtContent>
            </w:sdt>
          </w:p>
        </w:tc>
        <w:tc>
          <w:tcPr>
            <w:tcW w:w="8010" w:type="dxa"/>
            <w:tcMar>
              <w:top w:w="0" w:type="dxa"/>
            </w:tcMar>
          </w:tcPr>
          <w:p w:rsidR="000A092C" w:rsidRPr="00A20344" w:rsidRDefault="00E248C6" w:rsidP="00A20344">
            <w:pPr>
              <w:spacing w:after="40"/>
            </w:pPr>
            <w:r>
              <w:t xml:space="preserve">Thomas SADURNI </w:t>
            </w:r>
          </w:p>
        </w:tc>
      </w:tr>
      <w:tr w:rsidR="000A092C" w:rsidRPr="00A20344" w:rsidTr="001F1E06">
        <w:tc>
          <w:tcPr>
            <w:tcW w:w="2790" w:type="dxa"/>
          </w:tcPr>
          <w:p w:rsidR="000A092C" w:rsidRPr="00A20344" w:rsidRDefault="0002549E" w:rsidP="00A20344">
            <w:pPr>
              <w:pStyle w:val="Titre3"/>
              <w:outlineLvl w:val="2"/>
            </w:pPr>
            <w:sdt>
              <w:sdtPr>
                <w:alias w:val="Attendees:"/>
                <w:tag w:val="Attendees:"/>
                <w:id w:val="-390809338"/>
                <w:placeholder>
                  <w:docPart w:val="E2AF5AC1A13A48B88BD76C78DC66F3E8"/>
                </w:placeholder>
                <w:temporary/>
                <w:showingPlcHdr/>
                <w15:appearance w15:val="hidden"/>
              </w:sdtPr>
              <w:sdtEndPr/>
              <w:sdtContent>
                <w:r w:rsidR="00367AA6" w:rsidRPr="00A20344">
                  <w:t>Attendees:</w:t>
                </w:r>
              </w:sdtContent>
            </w:sdt>
          </w:p>
        </w:tc>
        <w:tc>
          <w:tcPr>
            <w:tcW w:w="8010" w:type="dxa"/>
          </w:tcPr>
          <w:p w:rsidR="000A092C" w:rsidRPr="00A20344" w:rsidRDefault="00E248C6" w:rsidP="00A20344">
            <w:pPr>
              <w:spacing w:after="40"/>
            </w:pPr>
            <w:r>
              <w:t>ENSEEIHT’s Head, President of the Students Association, a Doctor</w:t>
            </w:r>
            <w:r w:rsidR="00186FDA">
              <w:t xml:space="preserve"> and</w:t>
            </w:r>
            <w:bookmarkStart w:id="0" w:name="_GoBack"/>
            <w:bookmarkEnd w:id="0"/>
            <w:r>
              <w:t xml:space="preserve"> </w:t>
            </w:r>
            <w:r w:rsidR="00DC694E">
              <w:t>a Student</w:t>
            </w:r>
            <w:r w:rsidR="00186FDA">
              <w:t>.</w:t>
            </w:r>
          </w:p>
        </w:tc>
      </w:tr>
      <w:tr w:rsidR="000A092C" w:rsidRPr="00A20344" w:rsidTr="001F1E06">
        <w:sdt>
          <w:sdtPr>
            <w:alias w:val="Please read:"/>
            <w:tag w:val="Please read:"/>
            <w:id w:val="-958563197"/>
            <w:placeholder>
              <w:docPart w:val="98A44E6F0A5F481DAC6CB25249E315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90" w:type="dxa"/>
              </w:tcPr>
              <w:p w:rsidR="000A092C" w:rsidRPr="00A20344" w:rsidRDefault="00367AA6" w:rsidP="00A20344">
                <w:pPr>
                  <w:pStyle w:val="Titre3"/>
                  <w:outlineLvl w:val="2"/>
                </w:pPr>
                <w:r w:rsidRPr="00A20344">
                  <w:t>Please read:</w:t>
                </w:r>
              </w:p>
            </w:tc>
          </w:sdtContent>
        </w:sdt>
        <w:tc>
          <w:tcPr>
            <w:tcW w:w="8010" w:type="dxa"/>
          </w:tcPr>
          <w:p w:rsidR="000A092C" w:rsidRPr="00A20344" w:rsidRDefault="00E248C6" w:rsidP="00A20344">
            <w:pPr>
              <w:spacing w:after="40"/>
            </w:pPr>
            <w:r>
              <w:t>The documents attached.</w:t>
            </w:r>
          </w:p>
        </w:tc>
      </w:tr>
      <w:tr w:rsidR="000A092C" w:rsidRPr="00A20344" w:rsidTr="001F1E06">
        <w:tc>
          <w:tcPr>
            <w:tcW w:w="2790" w:type="dxa"/>
          </w:tcPr>
          <w:p w:rsidR="000A092C" w:rsidRPr="00A20344" w:rsidRDefault="0002549E" w:rsidP="00A20344">
            <w:pPr>
              <w:pStyle w:val="Titre3"/>
              <w:outlineLvl w:val="2"/>
            </w:pPr>
            <w:sdt>
              <w:sdtPr>
                <w:alias w:val="Please bring:"/>
                <w:tag w:val="Please bring:"/>
                <w:id w:val="-440913018"/>
                <w:placeholder>
                  <w:docPart w:val="C8214A5DFD7848A0ACF6E05A851EA1BF"/>
                </w:placeholder>
                <w:temporary/>
                <w:showingPlcHdr/>
                <w15:appearance w15:val="hidden"/>
              </w:sdtPr>
              <w:sdtEndPr/>
              <w:sdtContent>
                <w:r w:rsidR="00367AA6" w:rsidRPr="00A20344">
                  <w:t>Please bring:</w:t>
                </w:r>
              </w:sdtContent>
            </w:sdt>
          </w:p>
        </w:tc>
        <w:tc>
          <w:tcPr>
            <w:tcW w:w="8010" w:type="dxa"/>
          </w:tcPr>
          <w:p w:rsidR="000A092C" w:rsidRPr="00A20344" w:rsidRDefault="00E248C6" w:rsidP="00A20344">
            <w:pPr>
              <w:spacing w:after="40"/>
            </w:pPr>
            <w:r>
              <w:t>The Agenda (printed or digital)</w:t>
            </w:r>
          </w:p>
        </w:tc>
      </w:tr>
    </w:tbl>
    <w:tbl>
      <w:tblPr>
        <w:tblStyle w:val="Tableausimple4"/>
        <w:tblW w:w="5000" w:type="pct"/>
        <w:tblLayout w:type="fixed"/>
        <w:tblLook w:val="06A0" w:firstRow="1" w:lastRow="0" w:firstColumn="1" w:lastColumn="0" w:noHBand="1" w:noVBand="1"/>
        <w:tblDescription w:val="First table has meeting title, date and time, second table has meeting details and third table has meeting activity description"/>
      </w:tblPr>
      <w:tblGrid>
        <w:gridCol w:w="2716"/>
        <w:gridCol w:w="6923"/>
        <w:gridCol w:w="873"/>
      </w:tblGrid>
      <w:tr w:rsidR="000A092C" w:rsidRPr="00A20344" w:rsidTr="00CB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Mar>
              <w:top w:w="331" w:type="dxa"/>
              <w:left w:w="0" w:type="dxa"/>
              <w:right w:w="0" w:type="dxa"/>
            </w:tcMar>
          </w:tcPr>
          <w:p w:rsidR="000A092C" w:rsidRPr="00A20344" w:rsidRDefault="00DC694E" w:rsidP="00B91837">
            <w:pPr>
              <w:pStyle w:val="Titre3"/>
              <w:outlineLvl w:val="2"/>
            </w:pPr>
            <w:r>
              <w:t>2.00</w:t>
            </w:r>
            <w:r w:rsidR="00CD75B8" w:rsidRPr="00A20344">
              <w:t xml:space="preserve"> </w:t>
            </w:r>
            <w:r w:rsidR="00473C52" w:rsidRPr="00A20344">
              <w:t>–</w:t>
            </w:r>
            <w:r w:rsidR="00CD75B8" w:rsidRPr="00A20344">
              <w:t xml:space="preserve"> </w:t>
            </w:r>
            <w:r>
              <w:t>2.05</w:t>
            </w:r>
          </w:p>
        </w:tc>
        <w:tc>
          <w:tcPr>
            <w:tcW w:w="6923" w:type="dxa"/>
            <w:tcMar>
              <w:top w:w="331" w:type="dxa"/>
              <w:left w:w="0" w:type="dxa"/>
              <w:right w:w="0" w:type="dxa"/>
            </w:tcMar>
          </w:tcPr>
          <w:p w:rsidR="000A092C" w:rsidRPr="00A20344" w:rsidRDefault="00AD3B31">
            <w:pPr>
              <w:pStyle w:val="Titre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p</w:t>
            </w:r>
            <w:r w:rsidR="00DC694E">
              <w:t>resentation of the topic and the attendees</w:t>
            </w:r>
          </w:p>
          <w:p w:rsidR="000A092C" w:rsidRPr="00A20344" w:rsidRDefault="005F68C4" w:rsidP="00F92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ENSEEIHT’s Head</w:t>
            </w:r>
            <w:r w:rsidR="00F92B9B" w:rsidRPr="00A20344">
              <w:t xml:space="preserve"> | </w:t>
            </w:r>
            <w:r>
              <w:t>Doctor</w:t>
            </w:r>
          </w:p>
          <w:p w:rsidR="00F92B9B" w:rsidRPr="00A20344" w:rsidRDefault="005F68C4" w:rsidP="00F92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President of the Students Association</w:t>
            </w:r>
            <w:r w:rsidR="00F92B9B" w:rsidRPr="00A20344">
              <w:t xml:space="preserve"> </w:t>
            </w:r>
          </w:p>
          <w:p w:rsidR="00F92B9B" w:rsidRPr="00A20344" w:rsidRDefault="005F68C4" w:rsidP="00F92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873" w:type="dxa"/>
            <w:tcMar>
              <w:top w:w="331" w:type="dxa"/>
              <w:left w:w="0" w:type="dxa"/>
              <w:right w:w="0" w:type="dxa"/>
            </w:tcMar>
          </w:tcPr>
          <w:p w:rsidR="000A092C" w:rsidRPr="00A20344" w:rsidRDefault="000A092C">
            <w:pPr>
              <w:pStyle w:val="Titre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92C" w:rsidRPr="00A20344" w:rsidTr="00CB0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0A092C" w:rsidRPr="00A20344" w:rsidRDefault="00AD3B31" w:rsidP="00B91837">
            <w:pPr>
              <w:pStyle w:val="Titre3"/>
              <w:outlineLvl w:val="2"/>
            </w:pPr>
            <w:r>
              <w:t>2.05</w:t>
            </w:r>
            <w:r w:rsidR="007A0EE1" w:rsidRPr="00A20344">
              <w:t xml:space="preserve"> </w:t>
            </w:r>
            <w:r w:rsidR="000B1D41" w:rsidRPr="00A20344">
              <w:t xml:space="preserve">– </w:t>
            </w:r>
            <w:r w:rsidR="000B1D41">
              <w:t>2</w:t>
            </w:r>
            <w:r>
              <w:t>.10</w:t>
            </w:r>
          </w:p>
        </w:tc>
        <w:tc>
          <w:tcPr>
            <w:tcW w:w="6923" w:type="dxa"/>
          </w:tcPr>
          <w:p w:rsidR="007A0EE1" w:rsidRPr="00A20344" w:rsidRDefault="00CB0E59" w:rsidP="007A0EE1">
            <w:pPr>
              <w:pStyle w:val="Titre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Speech of t</w:t>
            </w:r>
            <w:r w:rsidR="00AD3B31">
              <w:t>he President of the Students Association</w:t>
            </w:r>
            <w:r>
              <w:t xml:space="preserve"> and the Student</w:t>
            </w:r>
            <w:r w:rsidR="000B1D41">
              <w:t xml:space="preserve"> </w:t>
            </w:r>
            <w:r w:rsidR="00AD3B31">
              <w:t xml:space="preserve"> </w:t>
            </w:r>
          </w:p>
          <w:p w:rsidR="00F92B9B" w:rsidRPr="00A20344" w:rsidRDefault="00CB0E59" w:rsidP="00F92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what the students want</w:t>
            </w:r>
            <w:r w:rsidR="00F92B9B" w:rsidRPr="00A20344">
              <w:t xml:space="preserve"> | </w:t>
            </w:r>
            <w:r>
              <w:t>Describe his responsibilit</w:t>
            </w:r>
            <w:r w:rsidR="001D147B">
              <w:t>ies</w:t>
            </w:r>
          </w:p>
          <w:p w:rsidR="000A092C" w:rsidRPr="00A20344" w:rsidRDefault="00CB0E59" w:rsidP="007A0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give</w:t>
            </w:r>
            <w:r w:rsidR="001D147B">
              <w:t>s</w:t>
            </w:r>
            <w:r>
              <w:t xml:space="preserve"> his examples of a good party</w:t>
            </w:r>
            <w:r w:rsidR="001D147B">
              <w:t xml:space="preserve"> with alcohol</w:t>
            </w:r>
            <w:r w:rsidR="00F92B9B" w:rsidRPr="00A20344">
              <w:t xml:space="preserve">  </w:t>
            </w:r>
          </w:p>
        </w:tc>
        <w:tc>
          <w:tcPr>
            <w:tcW w:w="873" w:type="dxa"/>
          </w:tcPr>
          <w:p w:rsidR="000A092C" w:rsidRPr="00A20344" w:rsidRDefault="000A092C" w:rsidP="007A0EE1">
            <w:pPr>
              <w:pStyle w:val="Titre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92C" w:rsidRPr="00A20344" w:rsidTr="00CB0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0A092C" w:rsidRPr="00A20344" w:rsidRDefault="00AD3B31" w:rsidP="00B91837">
            <w:pPr>
              <w:pStyle w:val="Titre3"/>
              <w:outlineLvl w:val="2"/>
            </w:pPr>
            <w:r>
              <w:t>2.10</w:t>
            </w:r>
            <w:r w:rsidR="007A0EE1" w:rsidRPr="00A20344">
              <w:t xml:space="preserve"> – </w:t>
            </w:r>
            <w:r>
              <w:t>2.15</w:t>
            </w:r>
          </w:p>
        </w:tc>
        <w:tc>
          <w:tcPr>
            <w:tcW w:w="6923" w:type="dxa"/>
          </w:tcPr>
          <w:p w:rsidR="007A0EE1" w:rsidRPr="00A20344" w:rsidRDefault="00684263" w:rsidP="007A0EE1">
            <w:pPr>
              <w:pStyle w:val="Titre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  <w:r w:rsidR="00CB0E59">
              <w:t xml:space="preserve"> o</w:t>
            </w:r>
            <w:r>
              <w:t>n</w:t>
            </w:r>
            <w:r w:rsidR="00CB0E59">
              <w:t xml:space="preserve"> </w:t>
            </w:r>
            <w:r w:rsidR="00AD3B31">
              <w:t xml:space="preserve">the impact of alcohol on the body </w:t>
            </w:r>
            <w:r w:rsidR="00CB0E59">
              <w:t xml:space="preserve">by the </w:t>
            </w:r>
            <w:r>
              <w:t>Head of ENSEEIHT and the Doctor</w:t>
            </w:r>
            <w:r w:rsidR="00AD3B31">
              <w:t xml:space="preserve"> </w:t>
            </w:r>
          </w:p>
          <w:p w:rsidR="00F92B9B" w:rsidRPr="00A20344" w:rsidRDefault="001D147B" w:rsidP="00F92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Exposition of the addiction</w:t>
            </w:r>
          </w:p>
          <w:p w:rsidR="00F92B9B" w:rsidRPr="00A20344" w:rsidRDefault="001D147B" w:rsidP="00F92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alcohol a necessity to a good party?</w:t>
            </w:r>
          </w:p>
          <w:p w:rsidR="000A092C" w:rsidRPr="00A20344" w:rsidRDefault="001D147B" w:rsidP="007A0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Opinion of the Head</w:t>
            </w:r>
            <w:r w:rsidR="00F92B9B" w:rsidRPr="00A20344">
              <w:t xml:space="preserve"> </w:t>
            </w:r>
          </w:p>
        </w:tc>
        <w:tc>
          <w:tcPr>
            <w:tcW w:w="873" w:type="dxa"/>
          </w:tcPr>
          <w:p w:rsidR="000A092C" w:rsidRPr="00A20344" w:rsidRDefault="000A092C" w:rsidP="007A0EE1">
            <w:pPr>
              <w:pStyle w:val="Titre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92C" w:rsidRPr="00A20344" w:rsidTr="00CB0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Mar>
              <w:left w:w="0" w:type="dxa"/>
              <w:bottom w:w="302" w:type="dxa"/>
              <w:right w:w="0" w:type="dxa"/>
            </w:tcMar>
          </w:tcPr>
          <w:p w:rsidR="000A092C" w:rsidRPr="00A20344" w:rsidRDefault="005F68C4" w:rsidP="00B91837">
            <w:pPr>
              <w:pStyle w:val="Titre3"/>
              <w:outlineLvl w:val="2"/>
            </w:pPr>
            <w:r>
              <w:t>2.15</w:t>
            </w:r>
            <w:r w:rsidR="007A0EE1" w:rsidRPr="00A20344">
              <w:t xml:space="preserve"> – </w:t>
            </w:r>
            <w:r>
              <w:t>2.2</w:t>
            </w:r>
            <w:r w:rsidR="00CB0E59">
              <w:t>7</w:t>
            </w:r>
          </w:p>
        </w:tc>
        <w:tc>
          <w:tcPr>
            <w:tcW w:w="6923" w:type="dxa"/>
            <w:tcMar>
              <w:left w:w="0" w:type="dxa"/>
              <w:bottom w:w="302" w:type="dxa"/>
              <w:right w:w="0" w:type="dxa"/>
            </w:tcMar>
          </w:tcPr>
          <w:p w:rsidR="00072F0F" w:rsidRPr="00A20344" w:rsidRDefault="005F68C4" w:rsidP="007A0EE1">
            <w:pPr>
              <w:pStyle w:val="Titre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of the debate. All the attendees need to speak</w:t>
            </w:r>
            <w:r w:rsidR="00C93F74">
              <w:t xml:space="preserve"> and react on what was said previously.</w:t>
            </w:r>
          </w:p>
          <w:p w:rsidR="00072F0F" w:rsidRDefault="00072F0F" w:rsidP="007A0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Attendees could also talk about the following topics:</w:t>
            </w:r>
          </w:p>
          <w:p w:rsidR="000A092C" w:rsidRPr="00A20344" w:rsidRDefault="001D147B" w:rsidP="007A0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Price, responsibility, security, quantity</w:t>
            </w:r>
            <w:r w:rsidR="00323712">
              <w:t xml:space="preserve">, pros and cons </w:t>
            </w:r>
            <w:r>
              <w:t>etc. All the</w:t>
            </w:r>
            <w:r w:rsidR="00C93F74">
              <w:t xml:space="preserve"> needs to party.</w:t>
            </w:r>
          </w:p>
        </w:tc>
        <w:tc>
          <w:tcPr>
            <w:tcW w:w="873" w:type="dxa"/>
            <w:tcMar>
              <w:left w:w="0" w:type="dxa"/>
              <w:bottom w:w="302" w:type="dxa"/>
              <w:right w:w="0" w:type="dxa"/>
            </w:tcMar>
          </w:tcPr>
          <w:p w:rsidR="000A092C" w:rsidRPr="00A20344" w:rsidRDefault="000A092C" w:rsidP="007A0EE1">
            <w:pPr>
              <w:pStyle w:val="Titre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E59" w:rsidRPr="00A20344" w:rsidTr="00CB0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Mar>
              <w:left w:w="0" w:type="dxa"/>
              <w:bottom w:w="302" w:type="dxa"/>
              <w:right w:w="0" w:type="dxa"/>
            </w:tcMar>
          </w:tcPr>
          <w:p w:rsidR="00CB0E59" w:rsidRDefault="00CB0E59" w:rsidP="00B91837">
            <w:pPr>
              <w:pStyle w:val="Titre3"/>
              <w:outlineLvl w:val="2"/>
            </w:pPr>
            <w:r>
              <w:t>2.</w:t>
            </w:r>
            <w:r>
              <w:t>27</w:t>
            </w:r>
            <w:r w:rsidRPr="00A20344">
              <w:t xml:space="preserve"> – </w:t>
            </w:r>
            <w:r>
              <w:t>2.</w:t>
            </w:r>
            <w:r>
              <w:t>30</w:t>
            </w:r>
          </w:p>
        </w:tc>
        <w:tc>
          <w:tcPr>
            <w:tcW w:w="6923" w:type="dxa"/>
            <w:tcMar>
              <w:left w:w="0" w:type="dxa"/>
              <w:bottom w:w="302" w:type="dxa"/>
              <w:right w:w="0" w:type="dxa"/>
            </w:tcMar>
          </w:tcPr>
          <w:p w:rsidR="00CB0E59" w:rsidRDefault="00CB0E59" w:rsidP="007A0EE1">
            <w:pPr>
              <w:pStyle w:val="Titre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Conclusion and AOB</w:t>
            </w:r>
          </w:p>
        </w:tc>
        <w:tc>
          <w:tcPr>
            <w:tcW w:w="873" w:type="dxa"/>
            <w:tcMar>
              <w:left w:w="0" w:type="dxa"/>
              <w:bottom w:w="302" w:type="dxa"/>
              <w:right w:w="0" w:type="dxa"/>
            </w:tcMar>
          </w:tcPr>
          <w:p w:rsidR="00CB0E59" w:rsidRPr="00A20344" w:rsidRDefault="00CB0E59" w:rsidP="007A0EE1">
            <w:pPr>
              <w:pStyle w:val="Titre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092C" w:rsidRPr="00A20344" w:rsidRDefault="0002549E">
      <w:pPr>
        <w:pStyle w:val="Titre2"/>
      </w:pPr>
      <w:sdt>
        <w:sdtPr>
          <w:alias w:val="Additional instructions:"/>
          <w:tag w:val="Additional instructions:"/>
          <w:id w:val="-1872839191"/>
          <w:placeholder>
            <w:docPart w:val="CDB8AEAE6BA347208961DA37B5412079"/>
          </w:placeholder>
          <w:temporary/>
          <w:showingPlcHdr/>
          <w15:appearance w15:val="hidden"/>
        </w:sdtPr>
        <w:sdtEndPr/>
        <w:sdtContent>
          <w:r w:rsidR="00CD75B8" w:rsidRPr="00A20344">
            <w:t>Additional Instructions:</w:t>
          </w:r>
        </w:sdtContent>
      </w:sdt>
    </w:p>
    <w:p w:rsidR="00E40A6B" w:rsidRDefault="00AD3B31">
      <w:r>
        <w:t>Check-out the vocabulary and the ideas you can bring for the meeting in the following links</w:t>
      </w:r>
      <w:r w:rsidR="00216CFF">
        <w:t xml:space="preserve">: </w:t>
      </w:r>
    </w:p>
    <w:p w:rsidR="00E844F2" w:rsidRDefault="00E844F2">
      <w:hyperlink r:id="rId7" w:history="1">
        <w:r w:rsidRPr="00E844F2">
          <w:rPr>
            <w:color w:val="0000FF"/>
            <w:u w:val="single"/>
          </w:rPr>
          <w:t>https://www.ncbi.nlm.nih.gov/pmc/articles/PMC4512649/</w:t>
        </w:r>
      </w:hyperlink>
    </w:p>
    <w:p w:rsidR="005D4B4E" w:rsidRPr="00E844F2" w:rsidRDefault="00E844F2" w:rsidP="00E844F2">
      <w:pPr>
        <w:tabs>
          <w:tab w:val="left" w:pos="2112"/>
        </w:tabs>
      </w:pPr>
      <w:hyperlink r:id="rId8" w:history="1">
        <w:r w:rsidRPr="00E844F2">
          <w:rPr>
            <w:color w:val="0000FF"/>
            <w:u w:val="single"/>
          </w:rPr>
          <w:t>https://www.washingtonpost.com/lifestyle/2019/04/01/think-youre-keeping-your-teenage-drinker-safe-think-again/</w:t>
        </w:r>
      </w:hyperlink>
    </w:p>
    <w:sectPr w:rsidR="005D4B4E" w:rsidRPr="00E844F2" w:rsidSect="001534F4">
      <w:footerReference w:type="default" r:id="rId9"/>
      <w:pgSz w:w="12240" w:h="15840"/>
      <w:pgMar w:top="864" w:right="864" w:bottom="86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49E" w:rsidRDefault="0002549E">
      <w:pPr>
        <w:spacing w:after="0"/>
      </w:pPr>
      <w:r>
        <w:separator/>
      </w:r>
    </w:p>
  </w:endnote>
  <w:endnote w:type="continuationSeparator" w:id="0">
    <w:p w:rsidR="0002549E" w:rsidRDefault="00025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92C" w:rsidRDefault="00CD75B8">
    <w:pPr>
      <w:pStyle w:val="Pieddepage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40A6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49E" w:rsidRDefault="0002549E">
      <w:pPr>
        <w:spacing w:after="0"/>
      </w:pPr>
      <w:r>
        <w:separator/>
      </w:r>
    </w:p>
  </w:footnote>
  <w:footnote w:type="continuationSeparator" w:id="0">
    <w:p w:rsidR="0002549E" w:rsidRDefault="000254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6E354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88761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F8709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8A977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E7B5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6A4F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34D56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3842B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5C967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BC9FC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EC6A62"/>
    <w:multiLevelType w:val="hybridMultilevel"/>
    <w:tmpl w:val="C22CCA72"/>
    <w:lvl w:ilvl="0" w:tplc="015447E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A625E4F"/>
    <w:multiLevelType w:val="hybridMultilevel"/>
    <w:tmpl w:val="AEDE0E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C6"/>
    <w:rsid w:val="000249A1"/>
    <w:rsid w:val="0002549E"/>
    <w:rsid w:val="00056BC4"/>
    <w:rsid w:val="00072F0F"/>
    <w:rsid w:val="000832C3"/>
    <w:rsid w:val="000A092C"/>
    <w:rsid w:val="000B1D41"/>
    <w:rsid w:val="00131157"/>
    <w:rsid w:val="00140B99"/>
    <w:rsid w:val="00144883"/>
    <w:rsid w:val="001534F4"/>
    <w:rsid w:val="00154F16"/>
    <w:rsid w:val="00186FDA"/>
    <w:rsid w:val="001D147B"/>
    <w:rsid w:val="001F1E06"/>
    <w:rsid w:val="00202149"/>
    <w:rsid w:val="00216CFF"/>
    <w:rsid w:val="002B7342"/>
    <w:rsid w:val="002D0BE6"/>
    <w:rsid w:val="00312267"/>
    <w:rsid w:val="00315B98"/>
    <w:rsid w:val="00323712"/>
    <w:rsid w:val="0033061E"/>
    <w:rsid w:val="00331681"/>
    <w:rsid w:val="00367AA6"/>
    <w:rsid w:val="00374B4A"/>
    <w:rsid w:val="003E0C20"/>
    <w:rsid w:val="00473C52"/>
    <w:rsid w:val="004A70C6"/>
    <w:rsid w:val="004C1FF3"/>
    <w:rsid w:val="004E2C7C"/>
    <w:rsid w:val="005313E1"/>
    <w:rsid w:val="00566DB3"/>
    <w:rsid w:val="0057139B"/>
    <w:rsid w:val="00592A5B"/>
    <w:rsid w:val="00592A8A"/>
    <w:rsid w:val="00595798"/>
    <w:rsid w:val="005A584C"/>
    <w:rsid w:val="005A723D"/>
    <w:rsid w:val="005D4B4E"/>
    <w:rsid w:val="005F68C4"/>
    <w:rsid w:val="005F6C73"/>
    <w:rsid w:val="00614675"/>
    <w:rsid w:val="00684263"/>
    <w:rsid w:val="00704D5F"/>
    <w:rsid w:val="00737C01"/>
    <w:rsid w:val="00754EAE"/>
    <w:rsid w:val="007A0EE1"/>
    <w:rsid w:val="007C4DF9"/>
    <w:rsid w:val="00826C85"/>
    <w:rsid w:val="00830E41"/>
    <w:rsid w:val="0087638A"/>
    <w:rsid w:val="008C79E3"/>
    <w:rsid w:val="008D366D"/>
    <w:rsid w:val="00905D41"/>
    <w:rsid w:val="009175A7"/>
    <w:rsid w:val="00930FFC"/>
    <w:rsid w:val="00946B11"/>
    <w:rsid w:val="00957536"/>
    <w:rsid w:val="00976058"/>
    <w:rsid w:val="009A1291"/>
    <w:rsid w:val="009B7895"/>
    <w:rsid w:val="009E2071"/>
    <w:rsid w:val="00A20344"/>
    <w:rsid w:val="00A60C64"/>
    <w:rsid w:val="00A97B7C"/>
    <w:rsid w:val="00AD3B31"/>
    <w:rsid w:val="00B01209"/>
    <w:rsid w:val="00B77387"/>
    <w:rsid w:val="00B81937"/>
    <w:rsid w:val="00B91837"/>
    <w:rsid w:val="00BC3826"/>
    <w:rsid w:val="00BF39E8"/>
    <w:rsid w:val="00C23407"/>
    <w:rsid w:val="00C46365"/>
    <w:rsid w:val="00C50678"/>
    <w:rsid w:val="00C60419"/>
    <w:rsid w:val="00C8725D"/>
    <w:rsid w:val="00C8758B"/>
    <w:rsid w:val="00C93F74"/>
    <w:rsid w:val="00CB0E59"/>
    <w:rsid w:val="00CD75B8"/>
    <w:rsid w:val="00CE5973"/>
    <w:rsid w:val="00D31F80"/>
    <w:rsid w:val="00D952A3"/>
    <w:rsid w:val="00DC694E"/>
    <w:rsid w:val="00E04BA4"/>
    <w:rsid w:val="00E248C6"/>
    <w:rsid w:val="00E30299"/>
    <w:rsid w:val="00E40A6B"/>
    <w:rsid w:val="00E50EF9"/>
    <w:rsid w:val="00E77C76"/>
    <w:rsid w:val="00E844F2"/>
    <w:rsid w:val="00EA4EC2"/>
    <w:rsid w:val="00EF766B"/>
    <w:rsid w:val="00F009B0"/>
    <w:rsid w:val="00F03B0E"/>
    <w:rsid w:val="00F40B24"/>
    <w:rsid w:val="00F666AB"/>
    <w:rsid w:val="00F80455"/>
    <w:rsid w:val="00F92B9B"/>
    <w:rsid w:val="00F97074"/>
    <w:rsid w:val="00FC36C6"/>
    <w:rsid w:val="00F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980340"/>
  <w15:chartTrackingRefBased/>
  <w15:docId w15:val="{ECAFAF18-889D-49B4-A096-FED0231E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97"/>
  </w:style>
  <w:style w:type="paragraph" w:styleId="Titre1">
    <w:name w:val="heading 1"/>
    <w:basedOn w:val="Normal"/>
    <w:link w:val="Titre1Car"/>
    <w:uiPriority w:val="9"/>
    <w:qFormat/>
    <w:rsid w:val="00592A8A"/>
    <w:pPr>
      <w:keepNext/>
      <w:keepLines/>
      <w:spacing w:after="480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paragraph" w:styleId="Titre2">
    <w:name w:val="heading 2"/>
    <w:basedOn w:val="Normal"/>
    <w:link w:val="Titre2Car"/>
    <w:uiPriority w:val="9"/>
    <w:unhideWhenUsed/>
    <w:qFormat/>
    <w:rsid w:val="001534F4"/>
    <w:pPr>
      <w:keepNext/>
      <w:keepLines/>
      <w:spacing w:after="20"/>
      <w:contextualSpacing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1534F4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34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344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EC2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EC2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EC2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EC2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A8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</w:rPr>
  </w:style>
  <w:style w:type="character" w:customStyle="1" w:styleId="Titre2Car">
    <w:name w:val="Titre 2 Car"/>
    <w:basedOn w:val="Policepardfaut"/>
    <w:link w:val="Titre2"/>
    <w:uiPriority w:val="9"/>
    <w:rsid w:val="001534F4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4F4"/>
    <w:rPr>
      <w:rFonts w:asciiTheme="majorHAnsi" w:eastAsiaTheme="majorEastAsia" w:hAnsiTheme="majorHAnsi" w:cstheme="majorBidi"/>
      <w:b/>
      <w:bCs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9175A7"/>
    <w:pPr>
      <w:spacing w:after="0"/>
    </w:pPr>
    <w:tblPr>
      <w:tblCellMar>
        <w:left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FC6D97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rsid w:val="000832C3"/>
    <w:pPr>
      <w:spacing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4E2C7C"/>
  </w:style>
  <w:style w:type="table" w:styleId="Grilledetableauclaire">
    <w:name w:val="Grid Table Light"/>
    <w:basedOn w:val="TableauNormal"/>
    <w:uiPriority w:val="40"/>
    <w:rsid w:val="00946B1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0832C3"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832C3"/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F009B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009B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737C01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37C01"/>
    <w:rPr>
      <w:i/>
      <w:iCs/>
      <w:color w:val="1F4E79" w:themeColor="accent1" w:themeShade="80"/>
    </w:rPr>
  </w:style>
  <w:style w:type="paragraph" w:styleId="Titre">
    <w:name w:val="Title"/>
    <w:basedOn w:val="Normal"/>
    <w:link w:val="TitreCar"/>
    <w:uiPriority w:val="10"/>
    <w:semiHidden/>
    <w:unhideWhenUsed/>
    <w:qFormat/>
    <w:rsid w:val="00FC6D97"/>
    <w:pPr>
      <w:spacing w:after="0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FC6D9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Titre1"/>
    <w:link w:val="Sous-titreCar"/>
    <w:uiPriority w:val="11"/>
    <w:semiHidden/>
    <w:unhideWhenUsed/>
    <w:qFormat/>
    <w:rsid w:val="00826C85"/>
    <w:pPr>
      <w:numPr>
        <w:ilvl w:val="1"/>
      </w:numPr>
      <w:spacing w:after="160"/>
    </w:pPr>
    <w:rPr>
      <w:color w:val="5A5A5A" w:themeColor="text1" w:themeTint="A5"/>
      <w:spacing w:val="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26C85"/>
    <w:rPr>
      <w:rFonts w:asciiTheme="majorHAnsi" w:eastAsiaTheme="majorEastAsia" w:hAnsiTheme="majorHAnsi" w:cstheme="majorBidi"/>
      <w:b/>
      <w:bCs/>
      <w:caps/>
      <w:color w:val="5A5A5A" w:themeColor="text1" w:themeTint="A5"/>
      <w:sz w:val="60"/>
      <w:szCs w:val="60"/>
    </w:rPr>
  </w:style>
  <w:style w:type="character" w:styleId="Titredulivre">
    <w:name w:val="Book Title"/>
    <w:basedOn w:val="Policepardfaut"/>
    <w:uiPriority w:val="33"/>
    <w:semiHidden/>
    <w:unhideWhenUsed/>
    <w:qFormat/>
    <w:rsid w:val="00F009B0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737C01"/>
    <w:rPr>
      <w:b/>
      <w:bCs/>
      <w:caps w:val="0"/>
      <w:smallCaps/>
      <w:color w:val="1F4E79" w:themeColor="accent1" w:themeShade="80"/>
      <w:spacing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4EC2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EC2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EA4EC2"/>
  </w:style>
  <w:style w:type="paragraph" w:styleId="Normalcentr">
    <w:name w:val="Block Text"/>
    <w:basedOn w:val="Normal"/>
    <w:uiPriority w:val="99"/>
    <w:semiHidden/>
    <w:unhideWhenUsed/>
    <w:rsid w:val="00826C85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A4EC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A4EC2"/>
  </w:style>
  <w:style w:type="paragraph" w:styleId="Corpsdetexte2">
    <w:name w:val="Body Text 2"/>
    <w:basedOn w:val="Normal"/>
    <w:link w:val="Corpsdetexte2Car"/>
    <w:uiPriority w:val="99"/>
    <w:semiHidden/>
    <w:unhideWhenUsed/>
    <w:rsid w:val="00EA4EC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EA4EC2"/>
  </w:style>
  <w:style w:type="paragraph" w:styleId="Corpsdetexte3">
    <w:name w:val="Body Text 3"/>
    <w:basedOn w:val="Normal"/>
    <w:link w:val="Corpsdetexte3Car"/>
    <w:uiPriority w:val="99"/>
    <w:semiHidden/>
    <w:unhideWhenUsed/>
    <w:rsid w:val="00EA4EC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A4EC2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EA4EC2"/>
    <w:pPr>
      <w:spacing w:after="4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EA4EC2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EA4EC2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EA4EC2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EA4EC2"/>
    <w:pPr>
      <w:spacing w:after="4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EA4EC2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EA4EC2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EA4EC2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A4EC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A4EC2"/>
    <w:rPr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A4EC2"/>
    <w:pPr>
      <w:spacing w:after="200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EA4EC2"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EA4EC2"/>
  </w:style>
  <w:style w:type="table" w:styleId="Grillecouleur">
    <w:name w:val="Colorful Grid"/>
    <w:basedOn w:val="Tableau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A4EC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4EC2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4EC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4E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4EC2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EA4EC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link w:val="DateCar"/>
    <w:uiPriority w:val="10"/>
    <w:qFormat/>
    <w:rsid w:val="001F1E06"/>
    <w:pPr>
      <w:spacing w:after="200"/>
      <w:contextualSpacing/>
    </w:pPr>
    <w:rPr>
      <w:b/>
      <w:color w:val="1F4E79" w:themeColor="accent1" w:themeShade="80"/>
      <w:sz w:val="24"/>
    </w:rPr>
  </w:style>
  <w:style w:type="character" w:customStyle="1" w:styleId="DateCar">
    <w:name w:val="Date Car"/>
    <w:basedOn w:val="Policepardfaut"/>
    <w:link w:val="Date"/>
    <w:uiPriority w:val="10"/>
    <w:rsid w:val="001F1E06"/>
    <w:rPr>
      <w:b/>
      <w:color w:val="1F4E79" w:themeColor="accent1" w:themeShade="80"/>
      <w:sz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A4EC2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A4EC2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EA4EC2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EA4EC2"/>
  </w:style>
  <w:style w:type="character" w:styleId="Accentuation">
    <w:name w:val="Emphasis"/>
    <w:basedOn w:val="Policepardfaut"/>
    <w:uiPriority w:val="20"/>
    <w:semiHidden/>
    <w:unhideWhenUsed/>
    <w:qFormat/>
    <w:rsid w:val="00EA4EC2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EA4EC2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A4EC2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A4EC2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EA4EC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EA4EC2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EA4EC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A4EC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4EC2"/>
    <w:rPr>
      <w:szCs w:val="20"/>
    </w:rPr>
  </w:style>
  <w:style w:type="table" w:styleId="TableauGrille1Clair">
    <w:name w:val="Grid Table 1 Light"/>
    <w:basedOn w:val="Tableau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EA4EC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EA4EC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A2034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A2034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EA4E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A4E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A4EC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A4EC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EA4EC2"/>
  </w:style>
  <w:style w:type="paragraph" w:styleId="AdresseHTML">
    <w:name w:val="HTML Address"/>
    <w:basedOn w:val="Normal"/>
    <w:link w:val="AdresseHTMLCar"/>
    <w:uiPriority w:val="99"/>
    <w:semiHidden/>
    <w:unhideWhenUsed/>
    <w:rsid w:val="00EA4EC2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EA4EC2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EA4EC2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EA4EC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EA4EC2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EA4EC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4EC2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4EC2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EA4EC2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EA4EC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EA4EC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FC6D97"/>
    <w:rPr>
      <w:color w:val="2F5496" w:themeColor="accent5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4EC2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A4EC2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A4EC2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A4EC2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A4EC2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A4EC2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A4EC2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A4EC2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A4EC2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EA4EC2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737C01"/>
    <w:rPr>
      <w:i/>
      <w:iCs/>
      <w:color w:val="1F4E79" w:themeColor="accent1" w:themeShade="80"/>
    </w:rPr>
  </w:style>
  <w:style w:type="table" w:styleId="Grilleclaire">
    <w:name w:val="Light Grid"/>
    <w:basedOn w:val="Tableau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EA4EC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EA4EC2"/>
  </w:style>
  <w:style w:type="paragraph" w:styleId="Liste">
    <w:name w:val="List"/>
    <w:basedOn w:val="Normal"/>
    <w:uiPriority w:val="99"/>
    <w:semiHidden/>
    <w:unhideWhenUsed/>
    <w:rsid w:val="00EA4EC2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EA4EC2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EA4EC2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EA4EC2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EA4EC2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EA4EC2"/>
    <w:pPr>
      <w:numPr>
        <w:numId w:val="3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EA4EC2"/>
    <w:pPr>
      <w:numPr>
        <w:numId w:val="4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EA4EC2"/>
    <w:pPr>
      <w:numPr>
        <w:numId w:val="5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EA4EC2"/>
    <w:pPr>
      <w:numPr>
        <w:numId w:val="6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EA4EC2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EA4EC2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EA4EC2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EA4EC2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EA4EC2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EA4EC2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EA4EC2"/>
    <w:pPr>
      <w:numPr>
        <w:numId w:val="8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EA4EC2"/>
    <w:pPr>
      <w:numPr>
        <w:numId w:val="9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EA4EC2"/>
    <w:pPr>
      <w:numPr>
        <w:numId w:val="10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EA4EC2"/>
    <w:pPr>
      <w:numPr>
        <w:numId w:val="11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EA4EC2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EA4EC2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EA4EC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EA4EC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EA4EC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EA4EC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EA4EC2"/>
    <w:pPr>
      <w:spacing w:after="0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EA4EC2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EA4EC2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EA4EC2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EA4EC2"/>
    <w:pPr>
      <w:spacing w:after="0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EA4EC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EA4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EA4EC2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EA4EC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EA4EC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EA4EC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EA4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EA4EC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EA4EC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A4EC2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EA4EC2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EA4EC2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EA4EC2"/>
  </w:style>
  <w:style w:type="character" w:styleId="Numrodepage">
    <w:name w:val="page number"/>
    <w:basedOn w:val="Policepardfaut"/>
    <w:uiPriority w:val="99"/>
    <w:semiHidden/>
    <w:unhideWhenUsed/>
    <w:rsid w:val="00EA4EC2"/>
  </w:style>
  <w:style w:type="table" w:styleId="Tableausimple1">
    <w:name w:val="Plain Table 1"/>
    <w:basedOn w:val="TableauNormal"/>
    <w:uiPriority w:val="41"/>
    <w:rsid w:val="00EA4EC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A4EC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A4EC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E04BA4"/>
    <w:pPr>
      <w:spacing w:before="80"/>
    </w:pPr>
    <w:tblPr>
      <w:tblStyleRowBandSize w:val="1"/>
      <w:tblStyleColBandSize w:val="1"/>
      <w:tblCellMar>
        <w:left w:w="0" w:type="dxa"/>
        <w:bottom w:w="72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pPr>
        <w:wordWrap/>
        <w:spacing w:beforeLines="0" w:before="0" w:beforeAutospacing="0" w:afterLines="0" w:after="40" w:afterAutospacing="0"/>
      </w:pPr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EA4EC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EA4EC2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EA4EC2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EA4EC2"/>
  </w:style>
  <w:style w:type="character" w:customStyle="1" w:styleId="SalutationsCar">
    <w:name w:val="Salutations Car"/>
    <w:basedOn w:val="Policepardfaut"/>
    <w:link w:val="Salutations"/>
    <w:uiPriority w:val="99"/>
    <w:semiHidden/>
    <w:rsid w:val="00EA4EC2"/>
  </w:style>
  <w:style w:type="paragraph" w:styleId="Signature">
    <w:name w:val="Signature"/>
    <w:basedOn w:val="Normal"/>
    <w:link w:val="SignatureCar"/>
    <w:uiPriority w:val="99"/>
    <w:semiHidden/>
    <w:unhideWhenUsed/>
    <w:rsid w:val="00EA4EC2"/>
    <w:pPr>
      <w:spacing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EA4EC2"/>
  </w:style>
  <w:style w:type="character" w:styleId="lev">
    <w:name w:val="Strong"/>
    <w:basedOn w:val="Policepardfaut"/>
    <w:uiPriority w:val="22"/>
    <w:semiHidden/>
    <w:unhideWhenUsed/>
    <w:rsid w:val="00EA4EC2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EA4EC2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EA4EC2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EA4EC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EA4EC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EA4E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EA4EC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EA4EC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EA4EC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EA4EC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EA4EC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EA4EC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EA4EC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EA4EC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EA4EC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EA4EC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EA4EC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EA4EC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EA4EC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EA4EC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EA4EC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EA4EC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EA4EC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EA4EC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EA4EC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EA4EC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EA4E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EA4EC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EA4EC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EA4EC2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EA4EC2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EA4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EA4EC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EA4EC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EA4EC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EA4EC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EA4EC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EA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EA4EC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EA4EC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EA4EC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EA4EC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EA4EC2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EA4EC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EA4EC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A4EC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EA4EC2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EA4EC2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EA4EC2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EA4EC2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EA4EC2"/>
    <w:pPr>
      <w:spacing w:after="100"/>
      <w:ind w:left="1760"/>
    </w:pPr>
  </w:style>
  <w:style w:type="paragraph" w:styleId="En-ttedetabledesmatires">
    <w:name w:val="TOC Heading"/>
    <w:basedOn w:val="Titre1"/>
    <w:uiPriority w:val="39"/>
    <w:semiHidden/>
    <w:unhideWhenUsed/>
    <w:qFormat/>
    <w:rsid w:val="001534F4"/>
    <w:pPr>
      <w:outlineLvl w:val="9"/>
    </w:pPr>
    <w:rPr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post.com/lifestyle/2019/04/01/think-youre-keeping-your-teenage-drinker-safe-think-aga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51264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Downloads\tf0399183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5F68D6BC614699AC627127DC046D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3549DF-4EA9-4BB4-A5C0-A4A6447ADC99}"/>
      </w:docPartPr>
      <w:docPartBody>
        <w:p w:rsidR="00000000" w:rsidRDefault="00400764">
          <w:pPr>
            <w:pStyle w:val="EA5F68D6BC614699AC627127DC046D2D"/>
          </w:pPr>
          <w:r w:rsidRPr="00A20344">
            <w:t>agenda</w:t>
          </w:r>
        </w:p>
      </w:docPartBody>
    </w:docPart>
    <w:docPart>
      <w:docPartPr>
        <w:name w:val="3277F3D0433744FCA7EFC92778DA42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B34D6-5200-42C8-A4F1-3C402CC51D59}"/>
      </w:docPartPr>
      <w:docPartBody>
        <w:p w:rsidR="00000000" w:rsidRDefault="00400764">
          <w:pPr>
            <w:pStyle w:val="3277F3D0433744FCA7EFC92778DA42B0"/>
          </w:pPr>
          <w:r w:rsidRPr="00A20344">
            <w:t>Meeting called by</w:t>
          </w:r>
        </w:p>
      </w:docPartBody>
    </w:docPart>
    <w:docPart>
      <w:docPartPr>
        <w:name w:val="E2AF5AC1A13A48B88BD76C78DC66F3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E5E5BE-EB14-4B9F-8484-2C68B1F9B2C8}"/>
      </w:docPartPr>
      <w:docPartBody>
        <w:p w:rsidR="00000000" w:rsidRDefault="00400764">
          <w:pPr>
            <w:pStyle w:val="E2AF5AC1A13A48B88BD76C78DC66F3E8"/>
          </w:pPr>
          <w:r w:rsidRPr="00A20344">
            <w:t>Attendees:</w:t>
          </w:r>
        </w:p>
      </w:docPartBody>
    </w:docPart>
    <w:docPart>
      <w:docPartPr>
        <w:name w:val="98A44E6F0A5F481DAC6CB25249E315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839F9B-7C95-4B47-A74F-51DC31322059}"/>
      </w:docPartPr>
      <w:docPartBody>
        <w:p w:rsidR="00000000" w:rsidRDefault="00400764">
          <w:pPr>
            <w:pStyle w:val="98A44E6F0A5F481DAC6CB25249E3154F"/>
          </w:pPr>
          <w:r w:rsidRPr="00A20344">
            <w:t>Please read:</w:t>
          </w:r>
        </w:p>
      </w:docPartBody>
    </w:docPart>
    <w:docPart>
      <w:docPartPr>
        <w:name w:val="C8214A5DFD7848A0ACF6E05A851EA1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787A38-B5B3-4987-90EA-8933FFA17638}"/>
      </w:docPartPr>
      <w:docPartBody>
        <w:p w:rsidR="00000000" w:rsidRDefault="00400764">
          <w:pPr>
            <w:pStyle w:val="C8214A5DFD7848A0ACF6E05A851EA1BF"/>
          </w:pPr>
          <w:r w:rsidRPr="00A20344">
            <w:t>Please bring:</w:t>
          </w:r>
        </w:p>
      </w:docPartBody>
    </w:docPart>
    <w:docPart>
      <w:docPartPr>
        <w:name w:val="CDB8AEAE6BA347208961DA37B54120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C6372D-9113-4FC0-BC70-E15747A3F911}"/>
      </w:docPartPr>
      <w:docPartBody>
        <w:p w:rsidR="00000000" w:rsidRDefault="00400764">
          <w:pPr>
            <w:pStyle w:val="CDB8AEAE6BA347208961DA37B5412079"/>
          </w:pPr>
          <w:r w:rsidRPr="00A20344">
            <w:t>Additional Instructions: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2B"/>
    <w:rsid w:val="00180C2B"/>
    <w:rsid w:val="0040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5F68D6BC614699AC627127DC046D2D">
    <w:name w:val="EA5F68D6BC614699AC627127DC046D2D"/>
  </w:style>
  <w:style w:type="paragraph" w:customStyle="1" w:styleId="23485ACFA9AD4B09BB5CA552B4A3ADB2">
    <w:name w:val="23485ACFA9AD4B09BB5CA552B4A3ADB2"/>
  </w:style>
  <w:style w:type="paragraph" w:customStyle="1" w:styleId="CF9A3603FCDD47C0AD426B67256085AA">
    <w:name w:val="CF9A3603FCDD47C0AD426B67256085AA"/>
  </w:style>
  <w:style w:type="paragraph" w:customStyle="1" w:styleId="900926F03B88490FA2BE8ED9769D0DF0">
    <w:name w:val="900926F03B88490FA2BE8ED9769D0DF0"/>
  </w:style>
  <w:style w:type="paragraph" w:customStyle="1" w:styleId="EF153AD6791D428BB930EC58385DAAEB">
    <w:name w:val="EF153AD6791D428BB930EC58385DAAEB"/>
  </w:style>
  <w:style w:type="paragraph" w:customStyle="1" w:styleId="3277F3D0433744FCA7EFC92778DA42B0">
    <w:name w:val="3277F3D0433744FCA7EFC92778DA42B0"/>
  </w:style>
  <w:style w:type="paragraph" w:customStyle="1" w:styleId="FA9398B57ABD44CABEFBA1368C69BD7C">
    <w:name w:val="FA9398B57ABD44CABEFBA1368C69BD7C"/>
  </w:style>
  <w:style w:type="paragraph" w:customStyle="1" w:styleId="E2AF5AC1A13A48B88BD76C78DC66F3E8">
    <w:name w:val="E2AF5AC1A13A48B88BD76C78DC66F3E8"/>
  </w:style>
  <w:style w:type="paragraph" w:customStyle="1" w:styleId="D67907091EE34F79AE53A7E8F2CDDCBD">
    <w:name w:val="D67907091EE34F79AE53A7E8F2CDDCBD"/>
  </w:style>
  <w:style w:type="paragraph" w:customStyle="1" w:styleId="98A44E6F0A5F481DAC6CB25249E3154F">
    <w:name w:val="98A44E6F0A5F481DAC6CB25249E3154F"/>
  </w:style>
  <w:style w:type="paragraph" w:customStyle="1" w:styleId="49F4E606424C451AB0004D380A6C9D19">
    <w:name w:val="49F4E606424C451AB0004D380A6C9D19"/>
  </w:style>
  <w:style w:type="paragraph" w:customStyle="1" w:styleId="C8214A5DFD7848A0ACF6E05A851EA1BF">
    <w:name w:val="C8214A5DFD7848A0ACF6E05A851EA1BF"/>
  </w:style>
  <w:style w:type="paragraph" w:customStyle="1" w:styleId="99BE6E8B56004E34929557534708D920">
    <w:name w:val="99BE6E8B56004E34929557534708D920"/>
  </w:style>
  <w:style w:type="paragraph" w:customStyle="1" w:styleId="80D316F0BBEB4FDBA63A827027FBE1BE">
    <w:name w:val="80D316F0BBEB4FDBA63A827027FBE1BE"/>
  </w:style>
  <w:style w:type="paragraph" w:customStyle="1" w:styleId="5D8223CBCADE4D719A1353A850999EB2">
    <w:name w:val="5D8223CBCADE4D719A1353A850999EB2"/>
  </w:style>
  <w:style w:type="paragraph" w:customStyle="1" w:styleId="EAB01E97A05740929B3628003D3BB1FD">
    <w:name w:val="EAB01E97A05740929B3628003D3BB1FD"/>
  </w:style>
  <w:style w:type="paragraph" w:customStyle="1" w:styleId="E787E0D5D87B4C3B8654E8267B3AA9F6">
    <w:name w:val="E787E0D5D87B4C3B8654E8267B3AA9F6"/>
  </w:style>
  <w:style w:type="paragraph" w:customStyle="1" w:styleId="2A1147A336DD4A7790F7935CBE6C76D4">
    <w:name w:val="2A1147A336DD4A7790F7935CBE6C76D4"/>
  </w:style>
  <w:style w:type="paragraph" w:customStyle="1" w:styleId="764DE3DD50F241698C37724C64DC6421">
    <w:name w:val="764DE3DD50F241698C37724C64DC6421"/>
  </w:style>
  <w:style w:type="paragraph" w:customStyle="1" w:styleId="1E60AD16B199436280F84697B4E3B44E">
    <w:name w:val="1E60AD16B199436280F84697B4E3B44E"/>
  </w:style>
  <w:style w:type="paragraph" w:customStyle="1" w:styleId="CDE2F2081ABE44BCBB91BDB2B339CDEF">
    <w:name w:val="CDE2F2081ABE44BCBB91BDB2B339CDEF"/>
  </w:style>
  <w:style w:type="paragraph" w:customStyle="1" w:styleId="55F5AAC4BF8B4AA985F6F6547E8FBEE0">
    <w:name w:val="55F5AAC4BF8B4AA985F6F6547E8FBEE0"/>
  </w:style>
  <w:style w:type="paragraph" w:customStyle="1" w:styleId="5D6C493EC0C140E792809725C91A3F50">
    <w:name w:val="5D6C493EC0C140E792809725C91A3F50"/>
  </w:style>
  <w:style w:type="paragraph" w:customStyle="1" w:styleId="DCC6D22D2A1B41F49733B01A3780B3CF">
    <w:name w:val="DCC6D22D2A1B41F49733B01A3780B3CF"/>
  </w:style>
  <w:style w:type="paragraph" w:customStyle="1" w:styleId="1B78E1FDBC3B4E78BDE55C37C9DE1DD7">
    <w:name w:val="1B78E1FDBC3B4E78BDE55C37C9DE1DD7"/>
  </w:style>
  <w:style w:type="paragraph" w:customStyle="1" w:styleId="A15A7CC111DA4BEAB5453AB0779C28F5">
    <w:name w:val="A15A7CC111DA4BEAB5453AB0779C28F5"/>
  </w:style>
  <w:style w:type="paragraph" w:customStyle="1" w:styleId="70984B6ABBA946C79C0613C2269DF4DE">
    <w:name w:val="70984B6ABBA946C79C0613C2269DF4DE"/>
  </w:style>
  <w:style w:type="paragraph" w:customStyle="1" w:styleId="F90DB4D69F824C42A63A0EE3C7E1C1B9">
    <w:name w:val="F90DB4D69F824C42A63A0EE3C7E1C1B9"/>
  </w:style>
  <w:style w:type="paragraph" w:customStyle="1" w:styleId="F131F2D4027F400CAE954CA717BE5FAF">
    <w:name w:val="F131F2D4027F400CAE954CA717BE5FAF"/>
  </w:style>
  <w:style w:type="paragraph" w:customStyle="1" w:styleId="B77D0A43882244CDB6616A83E1852AE5">
    <w:name w:val="B77D0A43882244CDB6616A83E1852AE5"/>
  </w:style>
  <w:style w:type="paragraph" w:customStyle="1" w:styleId="0EB0CBEB0E41434CA253EFA3BA38168B">
    <w:name w:val="0EB0CBEB0E41434CA253EFA3BA38168B"/>
  </w:style>
  <w:style w:type="paragraph" w:customStyle="1" w:styleId="E466ED5C0EFE4074A097AEA011C45E11">
    <w:name w:val="E466ED5C0EFE4074A097AEA011C45E11"/>
  </w:style>
  <w:style w:type="paragraph" w:customStyle="1" w:styleId="C59F3D875C994B1F957E91EECE321CC9">
    <w:name w:val="C59F3D875C994B1F957E91EECE321CC9"/>
  </w:style>
  <w:style w:type="paragraph" w:customStyle="1" w:styleId="DCAD2FFA0E4540B7B6BF5F1398AAC4F4">
    <w:name w:val="DCAD2FFA0E4540B7B6BF5F1398AAC4F4"/>
  </w:style>
  <w:style w:type="paragraph" w:customStyle="1" w:styleId="0D15F77457E74572BA8FF281CC41F738">
    <w:name w:val="0D15F77457E74572BA8FF281CC41F738"/>
  </w:style>
  <w:style w:type="paragraph" w:customStyle="1" w:styleId="431830D5C65545269A57234AE5B26E0F">
    <w:name w:val="431830D5C65545269A57234AE5B26E0F"/>
  </w:style>
  <w:style w:type="paragraph" w:customStyle="1" w:styleId="EB14B6F35E244D23A33BBBBDBE7C2373">
    <w:name w:val="EB14B6F35E244D23A33BBBBDBE7C2373"/>
  </w:style>
  <w:style w:type="paragraph" w:customStyle="1" w:styleId="1CC1FF30CDB64D888EC62DB090357564">
    <w:name w:val="1CC1FF30CDB64D888EC62DB090357564"/>
  </w:style>
  <w:style w:type="paragraph" w:customStyle="1" w:styleId="8328DAA1F2584160AD4D36DF47228BB8">
    <w:name w:val="8328DAA1F2584160AD4D36DF47228BB8"/>
  </w:style>
  <w:style w:type="paragraph" w:customStyle="1" w:styleId="18F4B1DAFB394034ADC1AFFD8E7F3688">
    <w:name w:val="18F4B1DAFB394034ADC1AFFD8E7F3688"/>
  </w:style>
  <w:style w:type="paragraph" w:customStyle="1" w:styleId="54CDD53E5BDA4C009A324DDB9BB8A254">
    <w:name w:val="54CDD53E5BDA4C009A324DDB9BB8A254"/>
  </w:style>
  <w:style w:type="paragraph" w:customStyle="1" w:styleId="7BCF1F7B42244488A5E73C0E704A2503">
    <w:name w:val="7BCF1F7B42244488A5E73C0E704A2503"/>
  </w:style>
  <w:style w:type="paragraph" w:customStyle="1" w:styleId="6CED695411BB412DB77FC5EC87A70F4A">
    <w:name w:val="6CED695411BB412DB77FC5EC87A70F4A"/>
  </w:style>
  <w:style w:type="paragraph" w:customStyle="1" w:styleId="449FF8C3B5D94CB6BCF5B0895BAA5706">
    <w:name w:val="449FF8C3B5D94CB6BCF5B0895BAA5706"/>
  </w:style>
  <w:style w:type="paragraph" w:customStyle="1" w:styleId="E0F25D20CE5B4BC986637EB538036950">
    <w:name w:val="E0F25D20CE5B4BC986637EB538036950"/>
  </w:style>
  <w:style w:type="paragraph" w:customStyle="1" w:styleId="176B3765767D4649A0718566E9BB5003">
    <w:name w:val="176B3765767D4649A0718566E9BB5003"/>
  </w:style>
  <w:style w:type="paragraph" w:customStyle="1" w:styleId="D8D37085C20C43D6A2D83E176A26F233">
    <w:name w:val="D8D37085C20C43D6A2D83E176A26F233"/>
  </w:style>
  <w:style w:type="paragraph" w:customStyle="1" w:styleId="5FB81D14EA0C4A73A2D32493A4434052">
    <w:name w:val="5FB81D14EA0C4A73A2D32493A4434052"/>
  </w:style>
  <w:style w:type="paragraph" w:customStyle="1" w:styleId="89B997F882CD4B628B7DA145EC174F40">
    <w:name w:val="89B997F882CD4B628B7DA145EC174F40"/>
  </w:style>
  <w:style w:type="paragraph" w:customStyle="1" w:styleId="3CA6DA4576844AAAB089BD6716C80081">
    <w:name w:val="3CA6DA4576844AAAB089BD6716C80081"/>
  </w:style>
  <w:style w:type="paragraph" w:customStyle="1" w:styleId="B57834DC1BBC4F3290FD32CD6A43F1D5">
    <w:name w:val="B57834DC1BBC4F3290FD32CD6A43F1D5"/>
  </w:style>
  <w:style w:type="paragraph" w:customStyle="1" w:styleId="9F4EFB09386F48AD9304DA61256EDBE9">
    <w:name w:val="9F4EFB09386F48AD9304DA61256EDBE9"/>
  </w:style>
  <w:style w:type="paragraph" w:customStyle="1" w:styleId="68920B310F3D4B13ADEDD83973E11893">
    <w:name w:val="68920B310F3D4B13ADEDD83973E11893"/>
  </w:style>
  <w:style w:type="paragraph" w:customStyle="1" w:styleId="CDB8AEAE6BA347208961DA37B5412079">
    <w:name w:val="CDB8AEAE6BA347208961DA37B5412079"/>
  </w:style>
  <w:style w:type="paragraph" w:customStyle="1" w:styleId="17DD892C467F46BD86C081C468211AC6">
    <w:name w:val="17DD892C467F46BD86C081C468211AC6"/>
  </w:style>
  <w:style w:type="paragraph" w:customStyle="1" w:styleId="AF0193117D5E4F498C236721513703A8">
    <w:name w:val="AF0193117D5E4F498C236721513703A8"/>
    <w:rsid w:val="00180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tf03991830</Template>
  <TotalTime>987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</dc:creator>
  <cp:lastModifiedBy>Thomas SADURNI</cp:lastModifiedBy>
  <cp:revision>14</cp:revision>
  <dcterms:created xsi:type="dcterms:W3CDTF">2019-11-08T16:18:00Z</dcterms:created>
  <dcterms:modified xsi:type="dcterms:W3CDTF">2019-11-09T09:04:00Z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