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le contenu"/>
      </w:tblPr>
      <w:tblGrid>
        <w:gridCol w:w="3023"/>
        <w:gridCol w:w="96"/>
        <w:gridCol w:w="6817"/>
      </w:tblGrid>
      <w:tr w:rsidR="00E36000" w:rsidRPr="00E04DEA" w14:paraId="32A76AA1" w14:textId="77777777" w:rsidTr="0018178E">
        <w:tc>
          <w:tcPr>
            <w:tcW w:w="3023" w:type="dxa"/>
          </w:tcPr>
          <w:sdt>
            <w:sdtPr>
              <w:alias w:val="Entrez votre nom :"/>
              <w:tag w:val="Entrez votre nom :"/>
              <w:id w:val="-14534842"/>
              <w:placeholder>
                <w:docPart w:val="F0C54D8A372E4A3B90B724FC3DD757D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3570B45" w14:textId="77777777" w:rsidR="00E36000" w:rsidRPr="00E04DEA" w:rsidRDefault="00F64F20" w:rsidP="004075D7">
                <w:pPr>
                  <w:pStyle w:val="Titre1"/>
                </w:pPr>
                <w:r>
                  <w:t>Thomas SADURNI</w:t>
                </w:r>
              </w:p>
            </w:sdtContent>
          </w:sdt>
          <w:p w14:paraId="0D5806D9" w14:textId="77777777" w:rsidR="005F4758" w:rsidRDefault="00E36000" w:rsidP="00242A51">
            <w:pPr>
              <w:pStyle w:val="Graphique"/>
            </w:pPr>
            <w:r w:rsidRPr="00E04DEA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6658F6B7" wp14:editId="7DFDBE04">
                      <wp:extent cx="329184" cy="329184"/>
                      <wp:effectExtent l="0" t="0" r="13970" b="13970"/>
                      <wp:docPr id="6" name="Groupe 43" descr="Icône de messageri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" name="Forme libre 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orme libre 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39DCF4" id="Groupe 43" o:spid="_x0000_s1026" alt="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3GGHyTgUAABWcgAADgAAAAAAAAAAAAAAAAAuAgAAZHJzL2Uy&#10;b0RvYy54bWxQSwECLQAUAAYACAAAACEAaEcb0NgAAAADAQAADwAAAAAAAAAAAAAAAACSFgAAZHJz&#10;L2Rvd25yZXYueG1sUEsFBgAAAAAEAAQA8wAAAJcXAAAAAA==&#10;">
                      <v:shape id="Forme libre 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e libre 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50B6FD4" w14:textId="77777777" w:rsidR="00242A51" w:rsidRPr="00242A51" w:rsidRDefault="00242A51" w:rsidP="00242A51">
            <w:pPr>
              <w:pStyle w:val="Titre3"/>
            </w:pPr>
          </w:p>
          <w:p w14:paraId="22CDC5F3" w14:textId="77777777" w:rsidR="00E36000" w:rsidRPr="00F64F20" w:rsidRDefault="00F64F20" w:rsidP="0009079F">
            <w:pPr>
              <w:pStyle w:val="Titre3"/>
              <w:rPr>
                <w:sz w:val="18"/>
                <w:szCs w:val="20"/>
              </w:rPr>
            </w:pPr>
            <w:r w:rsidRPr="00F64F20">
              <w:rPr>
                <w:sz w:val="18"/>
                <w:szCs w:val="20"/>
              </w:rPr>
              <w:t>thomassadurni06@gmail.com</w:t>
            </w:r>
          </w:p>
          <w:p w14:paraId="4B2FBC04" w14:textId="77777777" w:rsidR="00E36000" w:rsidRPr="00E04DEA" w:rsidRDefault="00E36000" w:rsidP="009236F6">
            <w:pPr>
              <w:pStyle w:val="Graphique"/>
            </w:pPr>
            <w:r w:rsidRPr="00E04DEA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0A6FA31B" wp14:editId="77D0FBD3">
                      <wp:extent cx="329184" cy="329184"/>
                      <wp:effectExtent l="0" t="0" r="13970" b="13970"/>
                      <wp:docPr id="9" name="Groupe 37" descr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10" name="Forme libre 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orme libre 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16B873" id="Groupe 37" o:spid="_x0000_s1026" alt="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KZye6XIlAADj3gAADgAA&#10;AAAAAAAAAAAAAAAuAgAAZHJzL2Uyb0RvYy54bWxQSwECLQAUAAYACAAAACEAaEcb0NgAAAADAQAA&#10;DwAAAAAAAAAAAAAAAADMJwAAZHJzL2Rvd25yZXYueG1sUEsFBgAAAAAEAAQA8wAAANEoAAAAAA==&#10;">
                      <v:shape id="Forme libre 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14CBCE6" w14:textId="77777777" w:rsidR="00E36000" w:rsidRPr="00E04DEA" w:rsidRDefault="00F64F20" w:rsidP="0009079F">
            <w:pPr>
              <w:pStyle w:val="Titre3"/>
            </w:pPr>
            <w:r>
              <w:t>07 86 10 80 05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côté gauche"/>
            </w:tblPr>
            <w:tblGrid>
              <w:gridCol w:w="3023"/>
            </w:tblGrid>
            <w:tr w:rsidR="00E36000" w:rsidRPr="00E04DEA" w14:paraId="6B78E142" w14:textId="77777777" w:rsidTr="00A13396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14:paraId="77F7760E" w14:textId="77777777" w:rsidR="00E36000" w:rsidRPr="00E04DEA" w:rsidRDefault="00F64F20" w:rsidP="0070673F">
                  <w:pPr>
                    <w:pStyle w:val="Titre3"/>
                  </w:pPr>
                  <w:r>
                    <w:t>9 boulevard des minimes, toulouse</w:t>
                  </w:r>
                </w:p>
              </w:tc>
            </w:tr>
          </w:tbl>
          <w:p w14:paraId="17669531" w14:textId="77777777" w:rsidR="00E36000" w:rsidRPr="00E04DEA" w:rsidRDefault="00E36000" w:rsidP="0009079F"/>
        </w:tc>
        <w:tc>
          <w:tcPr>
            <w:tcW w:w="96" w:type="dxa"/>
          </w:tcPr>
          <w:p w14:paraId="55764826" w14:textId="77777777" w:rsidR="00E36000" w:rsidRDefault="00E36000" w:rsidP="00E36000"/>
        </w:tc>
        <w:tc>
          <w:tcPr>
            <w:tcW w:w="6817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eau de disposition côté droit"/>
            </w:tblPr>
            <w:tblGrid>
              <w:gridCol w:w="6817"/>
            </w:tblGrid>
            <w:tr w:rsidR="00E36000" w:rsidRPr="00E04DEA" w14:paraId="2524D87F" w14:textId="77777777" w:rsidTr="008E5816">
              <w:trPr>
                <w:trHeight w:val="11962"/>
              </w:trPr>
              <w:tc>
                <w:tcPr>
                  <w:tcW w:w="6534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14:paraId="35BAC15B" w14:textId="28B91A95" w:rsidR="00F64F20" w:rsidRPr="00E04DEA" w:rsidRDefault="00AA1CD1" w:rsidP="00A90AE0">
                  <w:pPr>
                    <w:pStyle w:val="Titre2"/>
                  </w:pPr>
                  <w:r>
                    <w:t>Ferrari maranello</w:t>
                  </w:r>
                </w:p>
                <w:p w14:paraId="58989AF2" w14:textId="77777777" w:rsidR="00E36000" w:rsidRPr="00E04DEA" w:rsidRDefault="00E36000" w:rsidP="00A90AE0">
                  <w:pPr>
                    <w:pStyle w:val="Titre2"/>
                  </w:pPr>
                </w:p>
                <w:p w14:paraId="717D1C6A" w14:textId="2E6424E2" w:rsidR="00E36000" w:rsidRPr="00AA1CD1" w:rsidRDefault="00AA1CD1" w:rsidP="00A90AE0">
                  <w:pPr>
                    <w:pStyle w:val="Titre2"/>
                    <w:rPr>
                      <w:lang w:val="it-IT"/>
                    </w:rPr>
                  </w:pPr>
                  <w:r w:rsidRPr="00AA1CD1">
                    <w:rPr>
                      <w:lang w:val="it-IT"/>
                    </w:rPr>
                    <w:t xml:space="preserve">Via </w:t>
                  </w:r>
                  <w:r>
                    <w:rPr>
                      <w:lang w:val="it-IT"/>
                    </w:rPr>
                    <w:t>alfredo dino ferrari, 43, 41053 Maranello MO, Italia</w:t>
                  </w:r>
                </w:p>
                <w:p w14:paraId="67B7FAED" w14:textId="2DC64469" w:rsidR="00E36000" w:rsidRPr="00AA1CD1" w:rsidRDefault="00AA1CD1" w:rsidP="00A90AE0">
                  <w:pPr>
                    <w:pStyle w:val="Salutations"/>
                    <w:jc w:val="both"/>
                    <w:rPr>
                      <w:lang w:val="it-IT" w:bidi="fr-FR"/>
                    </w:rPr>
                  </w:pPr>
                  <w:r>
                    <w:rPr>
                      <w:lang w:val="it-IT" w:bidi="fr-FR"/>
                    </w:rPr>
                    <w:t>Gentili Signore e Signori,</w:t>
                  </w:r>
                </w:p>
                <w:p w14:paraId="18225002" w14:textId="77777777" w:rsidR="00DB1C81" w:rsidRPr="00AA1CD1" w:rsidRDefault="00DB1C81" w:rsidP="00DB1C81">
                  <w:pPr>
                    <w:rPr>
                      <w:lang w:val="it-IT" w:bidi="fr-FR"/>
                    </w:rPr>
                  </w:pPr>
                </w:p>
                <w:p w14:paraId="77642481" w14:textId="07E62B1E" w:rsidR="00242A51" w:rsidRDefault="00312F27" w:rsidP="00A90AE0">
                  <w:pPr>
                    <w:jc w:val="both"/>
                    <w:rPr>
                      <w:lang w:val="it-IT" w:bidi="fr-FR"/>
                    </w:rPr>
                  </w:pPr>
                  <w:r w:rsidRPr="00AA1CD1">
                    <w:rPr>
                      <w:lang w:val="it-IT" w:bidi="fr-FR"/>
                    </w:rPr>
                    <w:t xml:space="preserve">       </w:t>
                  </w:r>
                  <w:r w:rsidR="00AA1CD1" w:rsidRPr="00C24350">
                    <w:rPr>
                      <w:lang w:val="it-IT" w:bidi="fr-FR"/>
                    </w:rPr>
                    <w:t>Attualmente</w:t>
                  </w:r>
                  <w:r w:rsidR="00433C41" w:rsidRPr="00C24350">
                    <w:rPr>
                      <w:lang w:val="it-IT" w:bidi="fr-FR"/>
                    </w:rPr>
                    <w:t xml:space="preserve"> in</w:t>
                  </w:r>
                  <w:r w:rsidR="00AA1CD1" w:rsidRPr="00C24350">
                    <w:rPr>
                      <w:lang w:val="it-IT" w:bidi="fr-FR"/>
                    </w:rPr>
                    <w:t xml:space="preserve"> primo anno di Scienze digitali all’ENSEEIHT Tolosa, sono alla ricerca di un tirocinio operaio questa estate nella vostra azienda. Potrò, infatti, sviluppare un know-how che mi sarà molto utile per realizzare il mio progetto studente, cioè essere assunto in un’azienda di punta e</w:t>
                  </w:r>
                  <w:r w:rsidR="00433C41" w:rsidRPr="00C24350">
                    <w:rPr>
                      <w:lang w:val="it-IT" w:bidi="fr-FR"/>
                    </w:rPr>
                    <w:t>,</w:t>
                  </w:r>
                  <w:r w:rsidR="00AA1CD1" w:rsidRPr="00C24350">
                    <w:rPr>
                      <w:lang w:val="it-IT" w:bidi="fr-FR"/>
                    </w:rPr>
                    <w:t xml:space="preserve"> perché no</w:t>
                  </w:r>
                  <w:r w:rsidR="00433C41" w:rsidRPr="00C24350">
                    <w:rPr>
                      <w:lang w:val="it-IT" w:bidi="fr-FR"/>
                    </w:rPr>
                    <w:t>,</w:t>
                  </w:r>
                  <w:r w:rsidR="00AA1CD1" w:rsidRPr="00C24350">
                    <w:rPr>
                      <w:lang w:val="it-IT" w:bidi="fr-FR"/>
                    </w:rPr>
                    <w:t xml:space="preserve"> all’interno del gruppo Ferrari, </w:t>
                  </w:r>
                  <w:r w:rsidR="00433C41" w:rsidRPr="00C24350">
                    <w:rPr>
                      <w:lang w:val="it-IT" w:bidi="fr-FR"/>
                    </w:rPr>
                    <w:t>quando il mio diploma</w:t>
                  </w:r>
                  <w:r w:rsidR="00B73C3E" w:rsidRPr="00C24350">
                    <w:rPr>
                      <w:lang w:val="it-IT" w:bidi="fr-FR"/>
                    </w:rPr>
                    <w:t>.</w:t>
                  </w:r>
                </w:p>
                <w:p w14:paraId="2410D2A6" w14:textId="77777777" w:rsidR="0048364E" w:rsidRPr="00C24350" w:rsidRDefault="0048364E" w:rsidP="00A90AE0">
                  <w:pPr>
                    <w:jc w:val="both"/>
                    <w:rPr>
                      <w:lang w:val="it-IT" w:bidi="fr-FR"/>
                    </w:rPr>
                  </w:pPr>
                </w:p>
                <w:p w14:paraId="57D96984" w14:textId="58234307" w:rsidR="00B73C3E" w:rsidRPr="00C24350" w:rsidRDefault="00312F27" w:rsidP="00A90AE0">
                  <w:pPr>
                    <w:jc w:val="both"/>
                    <w:rPr>
                      <w:lang w:val="it-IT" w:bidi="fr-FR"/>
                    </w:rPr>
                  </w:pPr>
                  <w:r w:rsidRPr="00C24350">
                    <w:rPr>
                      <w:lang w:val="it-IT" w:bidi="fr-FR"/>
                    </w:rPr>
                    <w:t xml:space="preserve">       </w:t>
                  </w:r>
                  <w:r w:rsidR="00433C41" w:rsidRPr="00C24350">
                    <w:rPr>
                      <w:lang w:val="it-IT" w:bidi="fr-FR"/>
                    </w:rPr>
                    <w:t xml:space="preserve">Ferrari è la migliore azienda automobilistica d’Italia e del mondo e è oggi maestro nelle nuove tecnologie e spero di poter contribuire al suo sviluppo </w:t>
                  </w:r>
                  <w:r w:rsidR="00433C41" w:rsidRPr="00C24350">
                    <w:rPr>
                      <w:lang w:val="it-IT" w:bidi="fr-FR"/>
                    </w:rPr>
                    <w:t>per rimanere</w:t>
                  </w:r>
                  <w:r w:rsidR="00433C41" w:rsidRPr="00C24350">
                    <w:rPr>
                      <w:lang w:val="it-IT" w:bidi="fr-FR"/>
                    </w:rPr>
                    <w:t xml:space="preserve"> un’azienda leader in questi settori. I diversi settori di attività in cui lavorate, soprattutto la Formula 1, come pure la fama del gruppo a livello internazionale, sono alcune delle ragioni per cui mi candido per uno stage.</w:t>
                  </w:r>
                  <w:r w:rsidR="003069F0" w:rsidRPr="00C24350">
                    <w:rPr>
                      <w:lang w:val="it-IT" w:bidi="fr-FR"/>
                    </w:rPr>
                    <w:t xml:space="preserve"> </w:t>
                  </w:r>
                </w:p>
                <w:p w14:paraId="21DDD6E5" w14:textId="346DFF59" w:rsidR="003069F0" w:rsidRDefault="0018178E" w:rsidP="00A90AE0">
                  <w:pPr>
                    <w:jc w:val="both"/>
                    <w:rPr>
                      <w:lang w:val="it-IT" w:bidi="fr-FR"/>
                    </w:rPr>
                  </w:pPr>
                  <w:r>
                    <w:rPr>
                      <w:lang w:val="it-IT" w:bidi="fr-FR"/>
                    </w:rPr>
                    <w:t xml:space="preserve">      </w:t>
                  </w:r>
                  <w:r w:rsidR="003069F0" w:rsidRPr="00C24350">
                    <w:rPr>
                      <w:lang w:val="it-IT" w:bidi="fr-FR"/>
                    </w:rPr>
                    <w:t>Il passaggio nella vostra azienda arricchirà la mia capacità di lavoro permettendomi di osservare le posizioni ad alta responsabilità, svilupperà la mia professionalità e migliorerà la mia visione sul mondo dell’automobile. Far</w:t>
                  </w:r>
                  <w:r w:rsidR="00A2748F">
                    <w:rPr>
                      <w:lang w:val="it-IT" w:bidi="fr-FR"/>
                    </w:rPr>
                    <w:t>e</w:t>
                  </w:r>
                  <w:r w:rsidR="003069F0" w:rsidRPr="00C24350">
                    <w:rPr>
                      <w:lang w:val="it-IT" w:bidi="fr-FR"/>
                    </w:rPr>
                    <w:t xml:space="preserve"> parte della Ferrari sarà un onore e mi permetterà di iniziare a forgiare le capacità necessarie per un ingegnere.</w:t>
                  </w:r>
                  <w:r w:rsidR="00F02590" w:rsidRPr="00C24350">
                    <w:rPr>
                      <w:lang w:val="it-IT" w:bidi="fr-FR"/>
                    </w:rPr>
                    <w:t xml:space="preserve">       </w:t>
                  </w:r>
                </w:p>
                <w:p w14:paraId="7AE9D963" w14:textId="77777777" w:rsidR="0048364E" w:rsidRPr="00C24350" w:rsidRDefault="0048364E" w:rsidP="00A90AE0">
                  <w:pPr>
                    <w:jc w:val="both"/>
                    <w:rPr>
                      <w:lang w:val="it-IT" w:bidi="fr-FR"/>
                    </w:rPr>
                  </w:pPr>
                </w:p>
                <w:p w14:paraId="444015C3" w14:textId="6138EB5A" w:rsidR="00C24350" w:rsidRPr="00C24350" w:rsidRDefault="003069F0" w:rsidP="00A90AE0">
                  <w:pPr>
                    <w:jc w:val="both"/>
                    <w:rPr>
                      <w:lang w:val="it-IT" w:bidi="fr-FR"/>
                    </w:rPr>
                  </w:pPr>
                  <w:r w:rsidRPr="00C24350">
                    <w:rPr>
                      <w:lang w:val="it-IT" w:bidi="fr-FR"/>
                    </w:rPr>
                    <w:t xml:space="preserve">     </w:t>
                  </w:r>
                  <w:r w:rsidRPr="00C24350">
                    <w:rPr>
                      <w:lang w:val="it-IT" w:bidi="fr-FR"/>
                    </w:rPr>
                    <w:t xml:space="preserve">La visita </w:t>
                  </w:r>
                  <w:r w:rsidRPr="00C24350">
                    <w:rPr>
                      <w:lang w:val="it-IT" w:bidi="fr-FR"/>
                    </w:rPr>
                    <w:t>del</w:t>
                  </w:r>
                  <w:r w:rsidRPr="00C24350">
                    <w:rPr>
                      <w:lang w:val="it-IT" w:bidi="fr-FR"/>
                    </w:rPr>
                    <w:t xml:space="preserve"> museo Ferrari </w:t>
                  </w:r>
                  <w:r w:rsidRPr="00C24350">
                    <w:rPr>
                      <w:lang w:val="it-IT" w:bidi="fr-FR"/>
                    </w:rPr>
                    <w:t>l’anno</w:t>
                  </w:r>
                  <w:r w:rsidRPr="00C24350">
                    <w:rPr>
                      <w:lang w:val="it-IT" w:bidi="fr-FR"/>
                    </w:rPr>
                    <w:t xml:space="preserve"> scorso mi ha fatto capire che nulla è lasciato al caso nei vostri locali e che il rigore e la passione sono fondamentali per esercitare un’attività professionale </w:t>
                  </w:r>
                  <w:r w:rsidR="00C24350" w:rsidRPr="00C24350">
                    <w:rPr>
                      <w:lang w:val="it-IT" w:bidi="fr-FR"/>
                    </w:rPr>
                    <w:t>a</w:t>
                  </w:r>
                  <w:r w:rsidRPr="00C24350">
                    <w:rPr>
                      <w:lang w:val="it-IT" w:bidi="fr-FR"/>
                    </w:rPr>
                    <w:t xml:space="preserve"> Ferrari. Sono convinto che fare un tirocinio potrebbe aumentare la mia intenzione di lavorare con lei.</w:t>
                  </w:r>
                </w:p>
                <w:p w14:paraId="70FBD31A" w14:textId="7845A5EB" w:rsidR="00C24350" w:rsidRDefault="0018178E" w:rsidP="00C24350">
                  <w:pPr>
                    <w:jc w:val="both"/>
                    <w:rPr>
                      <w:lang w:val="it-IT" w:bidi="fr-FR"/>
                    </w:rPr>
                  </w:pPr>
                  <w:r>
                    <w:rPr>
                      <w:lang w:val="it-IT" w:bidi="fr-FR"/>
                    </w:rPr>
                    <w:t xml:space="preserve">     </w:t>
                  </w:r>
                  <w:r w:rsidR="00C24350" w:rsidRPr="00C24350">
                    <w:rPr>
                      <w:lang w:val="it-IT" w:bidi="fr-FR"/>
                    </w:rPr>
                    <w:t>La mia capacità di adattamento mi permetterà</w:t>
                  </w:r>
                  <w:r w:rsidR="00C24350" w:rsidRPr="0018178E">
                    <w:rPr>
                      <w:lang w:val="it-IT" w:bidi="fr-FR"/>
                    </w:rPr>
                    <w:t xml:space="preserve"> di rispondere alle diverse richieste dei miei superiori, ma soprattutto di mantenere rapporti conviviali e costruttivi con i futuri colleghi all’interno della struttura. Infine, il mio senso dell’organizzazione sarà utile al buon funzionamento del posto dal quale assumerò tutte le responsabilità.</w:t>
                  </w:r>
                  <w:r w:rsidR="00E0633C" w:rsidRPr="0018178E">
                    <w:rPr>
                      <w:lang w:val="it-IT" w:bidi="fr-FR"/>
                    </w:rPr>
                    <w:t xml:space="preserve">       </w:t>
                  </w:r>
                </w:p>
                <w:p w14:paraId="22FB2B6C" w14:textId="77777777" w:rsidR="0048364E" w:rsidRPr="0018178E" w:rsidRDefault="0048364E" w:rsidP="00C24350">
                  <w:pPr>
                    <w:jc w:val="both"/>
                    <w:rPr>
                      <w:lang w:val="it-IT" w:bidi="fr-FR"/>
                    </w:rPr>
                  </w:pPr>
                  <w:bookmarkStart w:id="0" w:name="_GoBack"/>
                  <w:bookmarkEnd w:id="0"/>
                </w:p>
                <w:p w14:paraId="4E5F1E8D" w14:textId="119BFBB2" w:rsidR="007C315F" w:rsidRPr="00C24350" w:rsidRDefault="00C24350" w:rsidP="00BB39A0">
                  <w:pPr>
                    <w:jc w:val="both"/>
                    <w:rPr>
                      <w:lang w:val="it-IT"/>
                    </w:rPr>
                  </w:pPr>
                  <w:r w:rsidRPr="00C24350">
                    <w:rPr>
                      <w:rStyle w:val="lev"/>
                      <w:rFonts w:asciiTheme="majorHAnsi" w:hAnsiTheme="majorHAnsi"/>
                      <w:b w:val="0"/>
                      <w:bCs w:val="0"/>
                      <w:color w:val="262626"/>
                      <w:shd w:val="clear" w:color="auto" w:fill="FFFFFF"/>
                      <w:lang w:val="it-IT"/>
                    </w:rPr>
                    <w:t>Rimango a disposizione per un colloquio telefonico o presso la ditta.</w:t>
                  </w:r>
                  <w:r w:rsidR="008E5816" w:rsidRPr="00C24350"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2759D6A0" wp14:editId="3C8B6D1A">
                        <wp:simplePos x="0" y="0"/>
                        <wp:positionH relativeFrom="column">
                          <wp:posOffset>2021088</wp:posOffset>
                        </wp:positionH>
                        <wp:positionV relativeFrom="paragraph">
                          <wp:posOffset>122959</wp:posOffset>
                        </wp:positionV>
                        <wp:extent cx="2470150" cy="1390650"/>
                        <wp:effectExtent l="0" t="0" r="0" b="0"/>
                        <wp:wrapNone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142362">
                                  <a:off x="0" y="0"/>
                                  <a:ext cx="24701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223DEBD" w14:textId="77777777" w:rsidR="007C315F" w:rsidRPr="00E04DEA" w:rsidRDefault="006E0410" w:rsidP="00BB39A0">
                  <w:pPr>
                    <w:jc w:val="both"/>
                  </w:pPr>
                  <w:r>
                    <w:t>Thomas SADURNI</w:t>
                  </w:r>
                </w:p>
              </w:tc>
            </w:tr>
          </w:tbl>
          <w:p w14:paraId="11923FD4" w14:textId="77777777" w:rsidR="00E36000" w:rsidRPr="00E04DEA" w:rsidRDefault="00E36000" w:rsidP="00A90AE0">
            <w:pPr>
              <w:jc w:val="both"/>
            </w:pPr>
          </w:p>
        </w:tc>
      </w:tr>
    </w:tbl>
    <w:p w14:paraId="5BB26852" w14:textId="77777777" w:rsidR="00DB1C81" w:rsidRPr="00DB1C81" w:rsidRDefault="00DB1C81" w:rsidP="0016651C"/>
    <w:sectPr w:rsidR="00DB1C81" w:rsidRPr="00DB1C81" w:rsidSect="007C315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7" w:right="1417" w:bottom="1417" w:left="1417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4252C" w14:textId="77777777" w:rsidR="00646D30" w:rsidRDefault="00646D30" w:rsidP="005E79E1">
      <w:pPr>
        <w:spacing w:after="0" w:line="240" w:lineRule="auto"/>
      </w:pPr>
      <w:r>
        <w:separator/>
      </w:r>
    </w:p>
  </w:endnote>
  <w:endnote w:type="continuationSeparator" w:id="0">
    <w:p w14:paraId="78FC5CAF" w14:textId="77777777" w:rsidR="00646D30" w:rsidRDefault="00646D30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78907" w14:textId="77777777" w:rsidR="00087030" w:rsidRDefault="00087030" w:rsidP="00087030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2F295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  <w:r w:rsidRPr="00DC79BB"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5A05ABE6" wp14:editId="26A0751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e 4" title="Image de pied de page avec rectangles gris dans différent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e libre 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e libre 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e libre 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e libre 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e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e libre 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e libre 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e libre 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e libre 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AC26021" id="Groupe 4" o:spid="_x0000_s1026" alt="Titre : Image de pied de page avec rectangles gris dans différent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">
                  <o:lock v:ext="edit" aspectratio="t"/>
                  <v:shape id="Forme libre 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e libre 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e libre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e libre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e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e libre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e libre 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e libre 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e libre 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5AD7" w14:textId="77777777" w:rsidR="00087030" w:rsidRDefault="00087030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251259" wp14:editId="0F3DB4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e libre 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e libre 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e libre 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e libre 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e libre 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e libre 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e libre 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e libre 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e libre 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2D992D" id="Groupe 4" o:spid="_x0000_s1026" alt="Titre : Image de pied de page avec rectangles gris dans différent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">
              <o:lock v:ext="edit" aspectratio="t"/>
              <v:shape id="Forme libre 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51D7B" w14:textId="77777777" w:rsidR="00646D30" w:rsidRDefault="00646D30" w:rsidP="005E79E1">
      <w:pPr>
        <w:spacing w:after="0" w:line="240" w:lineRule="auto"/>
      </w:pPr>
      <w:r>
        <w:separator/>
      </w:r>
    </w:p>
  </w:footnote>
  <w:footnote w:type="continuationSeparator" w:id="0">
    <w:p w14:paraId="42AB3AED" w14:textId="77777777" w:rsidR="00646D30" w:rsidRDefault="00646D30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F4860" w14:textId="77777777" w:rsidR="00312F27" w:rsidRPr="00880B88" w:rsidRDefault="00312F27" w:rsidP="00312F27">
    <w:pPr>
      <w:pStyle w:val="En-tte"/>
      <w:jc w:val="left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E7D6" w14:textId="77777777" w:rsidR="00087030" w:rsidRDefault="00087030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B9BC36" wp14:editId="14766C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e libre 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e libre 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e libre 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e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e libre 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e libre 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e libre 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e libre 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e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920A91" id="Groupe 17" o:spid="_x0000_s1026" alt="Titre : Image d’en-tête avec rectangles gris sous différent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">
              <o:lock v:ext="edit" aspectratio="t"/>
              <v:shape id="Forme libre 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 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0"/>
    <w:rsid w:val="00022A5A"/>
    <w:rsid w:val="000245E2"/>
    <w:rsid w:val="00026C8E"/>
    <w:rsid w:val="000276A9"/>
    <w:rsid w:val="00050E76"/>
    <w:rsid w:val="00065295"/>
    <w:rsid w:val="00077BD6"/>
    <w:rsid w:val="00087030"/>
    <w:rsid w:val="000A4E26"/>
    <w:rsid w:val="000A7D2B"/>
    <w:rsid w:val="000B01CB"/>
    <w:rsid w:val="000F37D7"/>
    <w:rsid w:val="00110406"/>
    <w:rsid w:val="00125197"/>
    <w:rsid w:val="0016651C"/>
    <w:rsid w:val="0018178E"/>
    <w:rsid w:val="001902CD"/>
    <w:rsid w:val="001A183F"/>
    <w:rsid w:val="001B3450"/>
    <w:rsid w:val="00242A51"/>
    <w:rsid w:val="00253B9D"/>
    <w:rsid w:val="002561EC"/>
    <w:rsid w:val="002927E4"/>
    <w:rsid w:val="00293B83"/>
    <w:rsid w:val="002A4640"/>
    <w:rsid w:val="002B444C"/>
    <w:rsid w:val="002F2952"/>
    <w:rsid w:val="003069F0"/>
    <w:rsid w:val="00312F27"/>
    <w:rsid w:val="003369B6"/>
    <w:rsid w:val="00364982"/>
    <w:rsid w:val="0038539E"/>
    <w:rsid w:val="004075D7"/>
    <w:rsid w:val="00413E19"/>
    <w:rsid w:val="004242EC"/>
    <w:rsid w:val="00433C41"/>
    <w:rsid w:val="004416AD"/>
    <w:rsid w:val="00480366"/>
    <w:rsid w:val="0048364E"/>
    <w:rsid w:val="00485F36"/>
    <w:rsid w:val="004A6735"/>
    <w:rsid w:val="004A7848"/>
    <w:rsid w:val="004B5F01"/>
    <w:rsid w:val="004E4B02"/>
    <w:rsid w:val="005817C8"/>
    <w:rsid w:val="005C0187"/>
    <w:rsid w:val="005E5308"/>
    <w:rsid w:val="005E79E1"/>
    <w:rsid w:val="005F4758"/>
    <w:rsid w:val="006400A4"/>
    <w:rsid w:val="00643C26"/>
    <w:rsid w:val="00646D30"/>
    <w:rsid w:val="006833B4"/>
    <w:rsid w:val="006A3CE7"/>
    <w:rsid w:val="006E0410"/>
    <w:rsid w:val="0070673F"/>
    <w:rsid w:val="007624D4"/>
    <w:rsid w:val="00777C22"/>
    <w:rsid w:val="007C19CB"/>
    <w:rsid w:val="007C315F"/>
    <w:rsid w:val="007C3892"/>
    <w:rsid w:val="007C77BB"/>
    <w:rsid w:val="00880B88"/>
    <w:rsid w:val="008A188A"/>
    <w:rsid w:val="008A3C23"/>
    <w:rsid w:val="008E5816"/>
    <w:rsid w:val="00911AF8"/>
    <w:rsid w:val="009236F6"/>
    <w:rsid w:val="009416FF"/>
    <w:rsid w:val="0094560B"/>
    <w:rsid w:val="00945A25"/>
    <w:rsid w:val="00A13396"/>
    <w:rsid w:val="00A235F7"/>
    <w:rsid w:val="00A2748F"/>
    <w:rsid w:val="00A56D1A"/>
    <w:rsid w:val="00A90AE0"/>
    <w:rsid w:val="00AA1CD1"/>
    <w:rsid w:val="00AC12A2"/>
    <w:rsid w:val="00AD633E"/>
    <w:rsid w:val="00B2667A"/>
    <w:rsid w:val="00B6139F"/>
    <w:rsid w:val="00B63007"/>
    <w:rsid w:val="00B73C3E"/>
    <w:rsid w:val="00B91628"/>
    <w:rsid w:val="00BB39A0"/>
    <w:rsid w:val="00BC1A46"/>
    <w:rsid w:val="00BC2A58"/>
    <w:rsid w:val="00BC6CA9"/>
    <w:rsid w:val="00BE4027"/>
    <w:rsid w:val="00C04FDC"/>
    <w:rsid w:val="00C24350"/>
    <w:rsid w:val="00C8236F"/>
    <w:rsid w:val="00CD2F7A"/>
    <w:rsid w:val="00CF74F5"/>
    <w:rsid w:val="00DB1C81"/>
    <w:rsid w:val="00E04DEA"/>
    <w:rsid w:val="00E0633C"/>
    <w:rsid w:val="00E22177"/>
    <w:rsid w:val="00E36000"/>
    <w:rsid w:val="00E62D09"/>
    <w:rsid w:val="00E83A0F"/>
    <w:rsid w:val="00ED349C"/>
    <w:rsid w:val="00EE14B9"/>
    <w:rsid w:val="00EF2810"/>
    <w:rsid w:val="00F02590"/>
    <w:rsid w:val="00F2556B"/>
    <w:rsid w:val="00F31E8E"/>
    <w:rsid w:val="00F42E00"/>
    <w:rsid w:val="00F52135"/>
    <w:rsid w:val="00F64F20"/>
    <w:rsid w:val="00FA0B44"/>
    <w:rsid w:val="00F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45BD6"/>
  <w15:chartTrackingRefBased/>
  <w15:docId w15:val="{D80D8C82-0F2E-4415-BE87-B489A840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EA"/>
  </w:style>
  <w:style w:type="paragraph" w:styleId="Titre1">
    <w:name w:val="heading 1"/>
    <w:basedOn w:val="Normal"/>
    <w:link w:val="Titre1Car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edelespacerserv">
    <w:name w:val="Placeholder Text"/>
    <w:basedOn w:val="Policepardfaut"/>
    <w:uiPriority w:val="99"/>
    <w:semiHidden/>
    <w:rsid w:val="00E62D09"/>
    <w:rPr>
      <w:color w:val="808080"/>
    </w:rPr>
  </w:style>
  <w:style w:type="paragraph" w:styleId="Salutations">
    <w:name w:val="Salutation"/>
    <w:basedOn w:val="Normal"/>
    <w:next w:val="Normal"/>
    <w:link w:val="SalutationsCar"/>
    <w:uiPriority w:val="10"/>
    <w:qFormat/>
    <w:rsid w:val="002A4640"/>
  </w:style>
  <w:style w:type="character" w:customStyle="1" w:styleId="SalutationsCar">
    <w:name w:val="Salutations Car"/>
    <w:basedOn w:val="Policepardfaut"/>
    <w:link w:val="Salutations"/>
    <w:uiPriority w:val="10"/>
    <w:rsid w:val="002A4640"/>
  </w:style>
  <w:style w:type="paragraph" w:styleId="Formuledepolitesse">
    <w:name w:val="Closing"/>
    <w:basedOn w:val="Normal"/>
    <w:next w:val="Signature"/>
    <w:link w:val="FormuledepolitesseCar"/>
    <w:uiPriority w:val="11"/>
    <w:qFormat/>
    <w:rsid w:val="002A4640"/>
    <w:pPr>
      <w:spacing w:before="360"/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11"/>
    <w:rsid w:val="002A4640"/>
  </w:style>
  <w:style w:type="paragraph" w:styleId="Signature">
    <w:name w:val="Signature"/>
    <w:basedOn w:val="Normal"/>
    <w:next w:val="Normal"/>
    <w:link w:val="SignatureCar"/>
    <w:uiPriority w:val="12"/>
    <w:qFormat/>
    <w:rsid w:val="00BC2A58"/>
    <w:pPr>
      <w:spacing w:line="240" w:lineRule="auto"/>
    </w:pPr>
  </w:style>
  <w:style w:type="character" w:customStyle="1" w:styleId="SignatureCar">
    <w:name w:val="Signature Car"/>
    <w:basedOn w:val="Policepardfaut"/>
    <w:link w:val="Signature"/>
    <w:uiPriority w:val="12"/>
    <w:rsid w:val="00BC2A58"/>
  </w:style>
  <w:style w:type="paragraph" w:styleId="En-tte">
    <w:name w:val="header"/>
    <w:basedOn w:val="Normal"/>
    <w:link w:val="En-tte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-tteCar">
    <w:name w:val="En-tête Car"/>
    <w:basedOn w:val="Policepardfaut"/>
    <w:link w:val="En-tte"/>
    <w:uiPriority w:val="99"/>
    <w:rsid w:val="004416AD"/>
  </w:style>
  <w:style w:type="paragraph" w:styleId="Pieddepage">
    <w:name w:val="footer"/>
    <w:basedOn w:val="Normal"/>
    <w:link w:val="Pieddepage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4416AD"/>
  </w:style>
  <w:style w:type="character" w:customStyle="1" w:styleId="Titre4Car">
    <w:name w:val="Titre 4 Car"/>
    <w:basedOn w:val="Policepardfaut"/>
    <w:link w:val="Titre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ansinterligne">
    <w:name w:val="No Spacing"/>
    <w:uiPriority w:val="98"/>
    <w:qFormat/>
    <w:rsid w:val="004E4B0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A25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45A25"/>
  </w:style>
  <w:style w:type="paragraph" w:styleId="Normalcentr">
    <w:name w:val="Block Text"/>
    <w:basedOn w:val="Normal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45A25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45A25"/>
  </w:style>
  <w:style w:type="paragraph" w:styleId="Corpsdetexte2">
    <w:name w:val="Body Text 2"/>
    <w:basedOn w:val="Normal"/>
    <w:link w:val="Corpsdetexte2Car"/>
    <w:uiPriority w:val="99"/>
    <w:semiHidden/>
    <w:unhideWhenUsed/>
    <w:rsid w:val="00945A25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45A25"/>
  </w:style>
  <w:style w:type="paragraph" w:styleId="Corpsdetexte3">
    <w:name w:val="Body Text 3"/>
    <w:basedOn w:val="Normal"/>
    <w:link w:val="Corpsdetexte3Car"/>
    <w:uiPriority w:val="99"/>
    <w:semiHidden/>
    <w:unhideWhenUsed/>
    <w:rsid w:val="00945A25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45A25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45A25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45A25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45A25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45A25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45A25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45A25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45A25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45A25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45A2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5A25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5A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5A25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945A25"/>
  </w:style>
  <w:style w:type="character" w:customStyle="1" w:styleId="DateCar">
    <w:name w:val="Date Car"/>
    <w:basedOn w:val="Policepardfaut"/>
    <w:link w:val="Date"/>
    <w:uiPriority w:val="99"/>
    <w:semiHidden/>
    <w:rsid w:val="00945A2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45A25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45A25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45A25"/>
  </w:style>
  <w:style w:type="character" w:styleId="Accentuation">
    <w:name w:val="Emphasis"/>
    <w:basedOn w:val="Policepardfaut"/>
    <w:uiPriority w:val="20"/>
    <w:semiHidden/>
    <w:unhideWhenUsed/>
    <w:qFormat/>
    <w:rsid w:val="00945A2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45A2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45A25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45A2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5A25"/>
    <w:rPr>
      <w:szCs w:val="20"/>
    </w:rPr>
  </w:style>
  <w:style w:type="table" w:styleId="TableauGrille1Clair">
    <w:name w:val="Grid Table 1 Light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945A25"/>
  </w:style>
  <w:style w:type="paragraph" w:styleId="AdresseHTML">
    <w:name w:val="HTML Address"/>
    <w:basedOn w:val="Normal"/>
    <w:link w:val="AdresseHTMLCar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45A25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945A2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45A2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5A25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45A2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45A25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45A25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45A25"/>
  </w:style>
  <w:style w:type="paragraph" w:styleId="Liste">
    <w:name w:val="List"/>
    <w:basedOn w:val="Normal"/>
    <w:uiPriority w:val="99"/>
    <w:semiHidden/>
    <w:unhideWhenUsed/>
    <w:rsid w:val="00945A2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945A2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945A2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945A2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945A2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45A25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45A25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45A25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45A25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45A25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945A2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45A25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45A2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45A25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45A25"/>
  </w:style>
  <w:style w:type="character" w:styleId="Numrodepage">
    <w:name w:val="page number"/>
    <w:basedOn w:val="Policepardfaut"/>
    <w:uiPriority w:val="99"/>
    <w:semiHidden/>
    <w:unhideWhenUsed/>
    <w:rsid w:val="00945A25"/>
  </w:style>
  <w:style w:type="table" w:styleId="Tableausimple1">
    <w:name w:val="Plain Table 1"/>
    <w:basedOn w:val="TableauNormal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45A25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945A25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unhideWhenUsed/>
    <w:qFormat/>
    <w:rsid w:val="00945A2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45A2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45A2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45A25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45A2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45A25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45A25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45A25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45A25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45A25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45A25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45A25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Local\Packages\Microsoft.Office.Desktop_8wekyb3d8bbwe\LocalCache\Roaming\Microsoft\Templates\Lettre%20de%20motivation%20cr&#233;ative,%20con&#231;ue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C54D8A372E4A3B90B724FC3DD757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62534-35AB-435D-BA03-35795B5CAF61}"/>
      </w:docPartPr>
      <w:docPartBody>
        <w:p w:rsidR="00C61AE2" w:rsidRDefault="00DC5A38">
          <w:pPr>
            <w:pStyle w:val="F0C54D8A372E4A3B90B724FC3DD757D6"/>
          </w:pPr>
          <w:r>
            <w:rPr>
              <w:lang w:bidi="fr-FR"/>
            </w:rPr>
            <w:t>Votre 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8"/>
    <w:rsid w:val="0021493E"/>
    <w:rsid w:val="002673E1"/>
    <w:rsid w:val="007C3E54"/>
    <w:rsid w:val="00C61AE2"/>
    <w:rsid w:val="00CC0D90"/>
    <w:rsid w:val="00D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C54D8A372E4A3B90B724FC3DD757D6">
    <w:name w:val="F0C54D8A372E4A3B90B724FC3DD757D6"/>
  </w:style>
  <w:style w:type="paragraph" w:customStyle="1" w:styleId="635599256F7942458AF3564756542664">
    <w:name w:val="635599256F7942458AF3564756542664"/>
  </w:style>
  <w:style w:type="paragraph" w:customStyle="1" w:styleId="5C3BA87992384B90AF336C4081BD0FDB">
    <w:name w:val="5C3BA87992384B90AF336C4081BD0FDB"/>
  </w:style>
  <w:style w:type="paragraph" w:customStyle="1" w:styleId="5C60EC08567842599CE5E0C6AF04F214">
    <w:name w:val="5C60EC08567842599CE5E0C6AF04F214"/>
  </w:style>
  <w:style w:type="paragraph" w:customStyle="1" w:styleId="1163F49C99C442C2B7F8FB9A439FC2E9">
    <w:name w:val="1163F49C99C442C2B7F8FB9A439FC2E9"/>
  </w:style>
  <w:style w:type="paragraph" w:customStyle="1" w:styleId="53D5178B76AC48B491413EA2ADB8344B">
    <w:name w:val="53D5178B76AC48B491413EA2ADB8344B"/>
  </w:style>
  <w:style w:type="paragraph" w:customStyle="1" w:styleId="30EE7F33FBC74947B86E21F5163328B9">
    <w:name w:val="30EE7F33FBC74947B86E21F5163328B9"/>
  </w:style>
  <w:style w:type="paragraph" w:customStyle="1" w:styleId="26B678FB74F44FE89F5BE7453913E382">
    <w:name w:val="26B678FB74F44FE89F5BE7453913E382"/>
  </w:style>
  <w:style w:type="paragraph" w:customStyle="1" w:styleId="E12CECE8FD8F468F96EC5AB866D97B99">
    <w:name w:val="E12CECE8FD8F468F96EC5AB866D97B99"/>
  </w:style>
  <w:style w:type="paragraph" w:customStyle="1" w:styleId="BD00A14F216846D98F023DCC33A9D8B2">
    <w:name w:val="BD00A14F216846D98F023DCC33A9D8B2"/>
  </w:style>
  <w:style w:type="paragraph" w:customStyle="1" w:styleId="BC32F73B6FDB42E79C7BB1BEAA7C187F">
    <w:name w:val="BC32F73B6FDB42E79C7BB1BEAA7C1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76DA0-E10B-4DB5-9DC6-993660D69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6EC13-3EBA-42D0-9330-2C5B685D947B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BB01EF26-A326-4923-A154-F533A24E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créative, conçue par MOO</Template>
  <TotalTime>5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</dc:creator>
  <cp:keywords>Thomas SADURNI</cp:keywords>
  <dc:description/>
  <cp:lastModifiedBy>Thomas SADURNI</cp:lastModifiedBy>
  <cp:revision>4</cp:revision>
  <dcterms:created xsi:type="dcterms:W3CDTF">2020-02-29T12:22:00Z</dcterms:created>
  <dcterms:modified xsi:type="dcterms:W3CDTF">2020-02-29T12:26:00Z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